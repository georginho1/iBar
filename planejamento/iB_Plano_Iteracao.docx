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02591D">
      <w:pPr>
        <w:pStyle w:val="Ttulo"/>
        <w:rPr>
          <w:lang w:val="pt-BR"/>
        </w:rPr>
      </w:pPr>
      <w:r>
        <w:rPr>
          <w:lang w:val="pt-BR"/>
        </w:rPr>
        <w:t>iBar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r w:rsidRPr="00C36F07">
        <w:rPr>
          <w:lang w:val="pt-BR"/>
        </w:rP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C36F07">
            <w:pPr>
              <w:rPr>
                <w:lang w:val="pt-BR"/>
              </w:rPr>
            </w:pPr>
            <w:r>
              <w:rPr>
                <w:lang w:val="pt-BR"/>
              </w:rPr>
              <w:t>09/09/2015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Default="005438AF">
            <w:pPr>
              <w:rPr>
                <w:lang w:val="pt-BR"/>
              </w:rPr>
            </w:pPr>
            <w:r>
              <w:rPr>
                <w:lang w:val="pt-BR"/>
              </w:rPr>
              <w:t>09/09/2015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5438AF">
            <w:pPr>
              <w:rPr>
                <w:lang w:val="pt-BR"/>
              </w:rPr>
            </w:pPr>
            <w:r>
              <w:rPr>
                <w:lang w:val="pt-BR"/>
              </w:rPr>
              <w:t>16/09/2015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5438AF">
            <w:pPr>
              <w:rPr>
                <w:lang w:val="pt-BR"/>
              </w:rPr>
            </w:pPr>
            <w:r>
              <w:rPr>
                <w:lang w:val="pt-BR"/>
              </w:rPr>
              <w:t>23/09/2015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r>
              <w:rPr>
                <w:lang w:val="pt-BR"/>
              </w:rPr>
              <w:t>Implementação dos Protótipos da GUI</w:t>
            </w:r>
          </w:p>
        </w:tc>
        <w:tc>
          <w:tcPr>
            <w:tcW w:w="1872" w:type="dxa"/>
          </w:tcPr>
          <w:p w:rsidR="00650C08" w:rsidRDefault="00AC2458">
            <w:pPr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650C08">
              <w:rPr>
                <w:lang w:val="pt-BR"/>
              </w:rPr>
              <w:t>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095E3E">
            <w:pPr>
              <w:rPr>
                <w:lang w:val="pt-BR"/>
              </w:rPr>
            </w:pPr>
            <w:r>
              <w:rPr>
                <w:lang w:val="pt-BR"/>
              </w:rPr>
              <w:t>14/10/2015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A376D7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F03392" w:rsidRDefault="001A331C" w:rsidP="00751041">
            <w:pPr>
              <w:rPr>
                <w:rFonts w:ascii="Arial" w:hAnsi="Arial" w:cs="Arial"/>
                <w:lang w:val="pt-BR"/>
              </w:rPr>
            </w:pPr>
            <w:r w:rsidRPr="00F03392">
              <w:rPr>
                <w:rFonts w:ascii="Arial" w:hAnsi="Arial" w:cs="Arial"/>
                <w:lang w:val="pt-BR"/>
              </w:rPr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8054C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F03392" w:rsidRDefault="00F14E64" w:rsidP="00751041">
            <w:pPr>
              <w:rPr>
                <w:rFonts w:ascii="Arial" w:hAnsi="Arial" w:cs="Arial"/>
                <w:lang w:val="pt-BR"/>
              </w:rPr>
            </w:pPr>
            <w:r w:rsidRPr="00F03392">
              <w:rPr>
                <w:rFonts w:ascii="Arial" w:hAnsi="Arial" w:cs="Arial"/>
                <w:lang w:val="pt-BR"/>
              </w:rPr>
              <w:t xml:space="preserve">Definir a </w:t>
            </w:r>
            <w:r w:rsidRPr="00F03392">
              <w:rPr>
                <w:rFonts w:ascii="Arial" w:hAnsi="Arial" w:cs="Arial"/>
                <w:lang w:val="pt-BR"/>
              </w:rPr>
              <w:lastRenderedPageBreak/>
              <w:t>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0339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Media</w:t>
            </w:r>
          </w:p>
        </w:tc>
        <w:tc>
          <w:tcPr>
            <w:tcW w:w="1134" w:type="dxa"/>
            <w:noWrap/>
            <w:vAlign w:val="bottom"/>
          </w:tcPr>
          <w:p w:rsidR="00F14E64" w:rsidRDefault="00F0339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F14E64" w:rsidRDefault="00F03392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Não 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03392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F03392" w:rsidRDefault="00F14E64" w:rsidP="00751041">
            <w:pPr>
              <w:rPr>
                <w:rFonts w:ascii="Arial" w:hAnsi="Arial" w:cs="Arial"/>
                <w:lang w:val="pt-BR"/>
              </w:rPr>
            </w:pPr>
            <w:r w:rsidRPr="00F03392">
              <w:rPr>
                <w:rFonts w:ascii="Arial" w:hAnsi="Arial" w:cs="Arial"/>
                <w:lang w:val="pt-BR"/>
              </w:rPr>
              <w:lastRenderedPageBreak/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A22CD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134" w:type="dxa"/>
            <w:noWrap/>
            <w:vAlign w:val="bottom"/>
          </w:tcPr>
          <w:p w:rsidR="00F14E64" w:rsidRDefault="00FC28DB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A22CD1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F03392" w:rsidRDefault="00F14E64" w:rsidP="00751041">
            <w:pPr>
              <w:rPr>
                <w:rFonts w:ascii="Arial" w:hAnsi="Arial" w:cs="Arial"/>
                <w:lang w:val="pt-BR"/>
              </w:rPr>
            </w:pPr>
            <w:r w:rsidRPr="00F03392">
              <w:rPr>
                <w:rFonts w:ascii="Arial" w:hAnsi="Arial" w:cs="Arial"/>
                <w:lang w:val="pt-BR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F14E64" w:rsidRDefault="00FC28DB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C28DB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F03392" w:rsidRDefault="00F14E64" w:rsidP="00751041">
            <w:pPr>
              <w:rPr>
                <w:rFonts w:ascii="Arial" w:hAnsi="Arial" w:cs="Arial"/>
                <w:lang w:val="pt-BR"/>
              </w:rPr>
            </w:pPr>
            <w:r w:rsidRPr="00F03392">
              <w:rPr>
                <w:rFonts w:ascii="Arial" w:hAnsi="Arial" w:cs="Arial"/>
                <w:lang w:val="pt-BR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F14E64" w:rsidRDefault="00FC28DB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C28DB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George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0259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 w:rsidRPr="00C64741">
              <w:rPr>
                <w:lang w:val="pt-BR"/>
              </w:rPr>
              <w:t>Acesso à internet no laborat</w:t>
            </w:r>
            <w:r>
              <w:rPr>
                <w:lang w:val="pt-BR"/>
              </w:rP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Fazer os commits antes do início de cada aula, para não correr o risco de não entregar formalmente os artefatos.</w:t>
            </w:r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>Os protótipos dos casos de uso com prioridade alta (exceto cadastros e login)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r w:rsidRPr="00D27F2C">
        <w:rPr>
          <w:lang w:val="pt-BR"/>
        </w:rPr>
        <w:t>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02591D">
        <w:tc>
          <w:tcPr>
            <w:tcW w:w="1778" w:type="dxa"/>
          </w:tcPr>
          <w:p w:rsidR="0095311D" w:rsidRPr="00D27F2C" w:rsidRDefault="00F8546E">
            <w:pPr>
              <w:spacing w:before="40" w:after="40"/>
              <w:rPr>
                <w:bCs/>
                <w:lang w:val="pt-BR"/>
              </w:rPr>
            </w:pPr>
            <w:r w:rsidRPr="00D27F2C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650C08" w:rsidRDefault="006F1A7B" w:rsidP="00FE4EE9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</w:t>
            </w:r>
            <w:r w:rsidR="00FE4EE9">
              <w:rPr>
                <w:iCs/>
                <w:color w:val="000000" w:themeColor="text1"/>
                <w:lang w:val="pt-BR"/>
              </w:rPr>
              <w:t xml:space="preserve"> o artefato Visão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Pr="00D27F2C" w:rsidRDefault="00F8546E">
            <w:pPr>
              <w:spacing w:before="40" w:after="40"/>
              <w:rPr>
                <w:lang w:val="pt-BR"/>
              </w:rPr>
            </w:pPr>
            <w:r w:rsidRPr="00D27F2C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Default="00FE4EE9">
            <w:pPr>
              <w:spacing w:before="40" w:after="40"/>
              <w:rPr>
                <w:iCs/>
              </w:rPr>
            </w:pPr>
            <w:r>
              <w:rPr>
                <w:iCs/>
              </w:rPr>
              <w:t>16/09/2015</w:t>
            </w:r>
          </w:p>
        </w:tc>
      </w:tr>
      <w:tr w:rsidR="0095311D" w:rsidRPr="0002591D">
        <w:tc>
          <w:tcPr>
            <w:tcW w:w="1778" w:type="dxa"/>
          </w:tcPr>
          <w:p w:rsidR="0095311D" w:rsidRPr="00D27F2C" w:rsidRDefault="00F8546E">
            <w:pPr>
              <w:spacing w:before="40" w:after="40"/>
              <w:rPr>
                <w:lang w:val="pt-BR"/>
              </w:rPr>
            </w:pPr>
            <w:r w:rsidRPr="00D27F2C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Pr="00D27F2C" w:rsidRDefault="00F8546E">
            <w:pPr>
              <w:spacing w:before="40" w:after="40"/>
              <w:rPr>
                <w:lang w:val="pt-BR"/>
              </w:rPr>
            </w:pPr>
            <w:r w:rsidRPr="00D27F2C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8546E" w:rsidRDefault="00565229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rFonts w:ascii="Times" w:hAnsi="Times"/>
                <w:iCs/>
                <w:color w:val="000000" w:themeColor="text1"/>
                <w:lang w:val="pt-BR"/>
              </w:rPr>
              <w:t>Finalizado</w:t>
            </w:r>
            <w:bookmarkStart w:id="1" w:name="_GoBack"/>
            <w:bookmarkEnd w:id="1"/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27F2C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r w:rsidRPr="00D27F2C">
        <w:rPr>
          <w:color w:val="000000" w:themeColor="text1"/>
          <w:lang w:val="pt-BR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lastRenderedPageBreak/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623" w:rsidRDefault="005C7623">
      <w:r>
        <w:separator/>
      </w:r>
    </w:p>
  </w:endnote>
  <w:endnote w:type="continuationSeparator" w:id="0">
    <w:p w:rsidR="005C7623" w:rsidRDefault="005C7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4BCA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5229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565229" w:rsidRPr="0056522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623" w:rsidRDefault="005C7623">
      <w:r>
        <w:separator/>
      </w:r>
    </w:p>
  </w:footnote>
  <w:footnote w:type="continuationSeparator" w:id="0">
    <w:p w:rsidR="005C7623" w:rsidRDefault="005C7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84BCA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iBar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684BCA">
            <w:rPr>
              <w:lang w:val="pt-BR"/>
            </w:rPr>
            <w:t>30/09/2015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591D"/>
    <w:rsid w:val="00095E3E"/>
    <w:rsid w:val="00100D5A"/>
    <w:rsid w:val="001A331C"/>
    <w:rsid w:val="002B0EA2"/>
    <w:rsid w:val="004901D6"/>
    <w:rsid w:val="005438AF"/>
    <w:rsid w:val="00565229"/>
    <w:rsid w:val="0056790B"/>
    <w:rsid w:val="005C6E4D"/>
    <w:rsid w:val="005C7623"/>
    <w:rsid w:val="005D5CFE"/>
    <w:rsid w:val="005E24A3"/>
    <w:rsid w:val="00650C08"/>
    <w:rsid w:val="00684BCA"/>
    <w:rsid w:val="006F1A7B"/>
    <w:rsid w:val="00751041"/>
    <w:rsid w:val="007D6974"/>
    <w:rsid w:val="007E6E8A"/>
    <w:rsid w:val="008054C3"/>
    <w:rsid w:val="009310F6"/>
    <w:rsid w:val="0095311D"/>
    <w:rsid w:val="00993DB8"/>
    <w:rsid w:val="009E308F"/>
    <w:rsid w:val="00A127F1"/>
    <w:rsid w:val="00A22CD1"/>
    <w:rsid w:val="00A376D7"/>
    <w:rsid w:val="00AC2458"/>
    <w:rsid w:val="00B20A98"/>
    <w:rsid w:val="00B46D12"/>
    <w:rsid w:val="00C21148"/>
    <w:rsid w:val="00C36F07"/>
    <w:rsid w:val="00C60E1E"/>
    <w:rsid w:val="00C64741"/>
    <w:rsid w:val="00C879F6"/>
    <w:rsid w:val="00D27F2C"/>
    <w:rsid w:val="00DB51B4"/>
    <w:rsid w:val="00ED0FF2"/>
    <w:rsid w:val="00F03392"/>
    <w:rsid w:val="00F14E64"/>
    <w:rsid w:val="00F6558A"/>
    <w:rsid w:val="00F8546E"/>
    <w:rsid w:val="00FC28DB"/>
    <w:rsid w:val="00FD6B35"/>
    <w:rsid w:val="00FE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5ED806-C29F-458E-A609-E0F569CA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40</TotalTime>
  <Pages>3</Pages>
  <Words>374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George Lucas</cp:lastModifiedBy>
  <cp:revision>25</cp:revision>
  <cp:lastPrinted>2014-08-18T21:53:00Z</cp:lastPrinted>
  <dcterms:created xsi:type="dcterms:W3CDTF">2014-08-18T21:52:00Z</dcterms:created>
  <dcterms:modified xsi:type="dcterms:W3CDTF">2015-09-30T20:50:00Z</dcterms:modified>
</cp:coreProperties>
</file>