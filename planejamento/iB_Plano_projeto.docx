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6F5BFD">
      <w:pPr>
        <w:pStyle w:val="Ttulo"/>
        <w:rPr>
          <w:lang w:val="pt-BR"/>
        </w:rPr>
      </w:pPr>
      <w:proofErr w:type="spellStart"/>
      <w:proofErr w:type="gramStart"/>
      <w:r>
        <w:t>iBar</w:t>
      </w:r>
      <w:proofErr w:type="spellEnd"/>
      <w:proofErr w:type="gramEnd"/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Pr="00575257" w:rsidRDefault="00677219" w:rsidP="00154A81">
      <w:pPr>
        <w:pStyle w:val="Ttulo1"/>
        <w:jc w:val="both"/>
        <w:rPr>
          <w:lang w:val="pt-BR"/>
        </w:rPr>
      </w:pPr>
      <w:bookmarkStart w:id="0" w:name="_Toc447095880"/>
      <w:bookmarkStart w:id="1" w:name="_Toc456598586"/>
      <w:bookmarkStart w:id="2" w:name="_Toc456600917"/>
      <w:r w:rsidRPr="00575257">
        <w:rPr>
          <w:lang w:val="pt-BR"/>
        </w:rPr>
        <w:t>Introdução</w:t>
      </w:r>
    </w:p>
    <w:p w:rsidR="00677219" w:rsidRPr="00154A81" w:rsidRDefault="006F5BFD" w:rsidP="00154A81">
      <w:pPr>
        <w:pStyle w:val="InfoBlue"/>
        <w:jc w:val="both"/>
        <w:rPr>
          <w:lang w:val="pt-BR"/>
        </w:rPr>
      </w:pPr>
      <w:r w:rsidRPr="00154A81">
        <w:rPr>
          <w:color w:val="000000"/>
          <w:lang w:val="pt-BR"/>
        </w:rPr>
        <w:t xml:space="preserve">Esse documento é um guia para o planejamento das atividades do desenvolvimento do </w:t>
      </w:r>
      <w:r w:rsidR="00381221" w:rsidRPr="00154A81">
        <w:rPr>
          <w:color w:val="000000"/>
          <w:lang w:val="pt-BR"/>
        </w:rPr>
        <w:t xml:space="preserve">aplicativo </w:t>
      </w:r>
      <w:proofErr w:type="spellStart"/>
      <w:r w:rsidR="00381221" w:rsidRPr="00154A81">
        <w:rPr>
          <w:color w:val="000000"/>
          <w:lang w:val="pt-BR"/>
        </w:rPr>
        <w:t>iBar</w:t>
      </w:r>
      <w:proofErr w:type="spellEnd"/>
      <w:r w:rsidRPr="00154A81">
        <w:rPr>
          <w:lang w:val="pt-BR"/>
        </w:rPr>
        <w:t>.</w:t>
      </w:r>
    </w:p>
    <w:p w:rsidR="00677219" w:rsidRPr="00154A81" w:rsidRDefault="00677219" w:rsidP="00154A81">
      <w:pPr>
        <w:pStyle w:val="Ttulo1"/>
        <w:jc w:val="both"/>
        <w:rPr>
          <w:lang w:val="pt-BR"/>
        </w:rPr>
      </w:pPr>
      <w:bookmarkStart w:id="3" w:name="_Toc524312837"/>
      <w:bookmarkStart w:id="4" w:name="_Toc20734060"/>
      <w:r w:rsidRPr="00154A81">
        <w:rPr>
          <w:lang w:val="pt-BR"/>
        </w:rPr>
        <w:t>Organização do Projeto</w:t>
      </w:r>
      <w:bookmarkEnd w:id="3"/>
      <w:bookmarkEnd w:id="4"/>
    </w:p>
    <w:p w:rsidR="00677219" w:rsidRPr="00154A81" w:rsidRDefault="00677219" w:rsidP="00154A81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047"/>
      </w:tblGrid>
      <w:tr w:rsidR="00677219" w:rsidRPr="00154A81">
        <w:tc>
          <w:tcPr>
            <w:tcW w:w="2180" w:type="dxa"/>
            <w:shd w:val="clear" w:color="auto" w:fill="E6E6E6"/>
          </w:tcPr>
          <w:p w:rsidR="00677219" w:rsidRPr="00154A81" w:rsidRDefault="00677219" w:rsidP="00154A81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154A81">
              <w:rPr>
                <w:rFonts w:ascii="Arial" w:hAnsi="Arial"/>
                <w:b/>
                <w:iCs/>
                <w:sz w:val="20"/>
                <w:lang w:val="pt-BR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677219" w:rsidRPr="00154A81" w:rsidRDefault="00677219" w:rsidP="00154A81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154A81"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677219" w:rsidRPr="00154A81" w:rsidRDefault="00677219" w:rsidP="00154A81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154A81"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</w:tr>
      <w:tr w:rsidR="00677219" w:rsidRPr="00154A81">
        <w:tc>
          <w:tcPr>
            <w:tcW w:w="2180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George</w:t>
            </w:r>
            <w:r w:rsidR="001D2361" w:rsidRPr="00154A81">
              <w:rPr>
                <w:sz w:val="20"/>
                <w:szCs w:val="20"/>
                <w:lang w:val="pt-BR"/>
              </w:rPr>
              <w:t xml:space="preserve"> Lucas</w:t>
            </w:r>
          </w:p>
        </w:tc>
        <w:tc>
          <w:tcPr>
            <w:tcW w:w="2083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Gerente de projetos</w:t>
            </w:r>
          </w:p>
        </w:tc>
        <w:tc>
          <w:tcPr>
            <w:tcW w:w="2047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Desenvolvedor</w:t>
            </w:r>
          </w:p>
        </w:tc>
      </w:tr>
      <w:tr w:rsidR="00677219" w:rsidRPr="00154A81">
        <w:tc>
          <w:tcPr>
            <w:tcW w:w="2180" w:type="dxa"/>
          </w:tcPr>
          <w:p w:rsidR="00677219" w:rsidRPr="00154A81" w:rsidRDefault="00922B58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Jarley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Nobrega</w:t>
            </w:r>
          </w:p>
        </w:tc>
        <w:tc>
          <w:tcPr>
            <w:tcW w:w="2083" w:type="dxa"/>
          </w:tcPr>
          <w:p w:rsidR="00677219" w:rsidRPr="00154A81" w:rsidRDefault="00922B58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Stakeholder</w:t>
            </w:r>
            <w:proofErr w:type="spellEnd"/>
          </w:p>
        </w:tc>
        <w:tc>
          <w:tcPr>
            <w:tcW w:w="2047" w:type="dxa"/>
          </w:tcPr>
          <w:p w:rsidR="00677219" w:rsidRPr="00154A81" w:rsidRDefault="00922B58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N/A</w:t>
            </w:r>
          </w:p>
        </w:tc>
      </w:tr>
      <w:tr w:rsidR="00677219" w:rsidRPr="00154A81">
        <w:tc>
          <w:tcPr>
            <w:tcW w:w="2180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2083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2047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-</w:t>
            </w:r>
          </w:p>
        </w:tc>
      </w:tr>
    </w:tbl>
    <w:p w:rsidR="00677219" w:rsidRPr="00154A81" w:rsidRDefault="00677219" w:rsidP="00154A81">
      <w:pPr>
        <w:pStyle w:val="Ttulo1"/>
        <w:spacing w:before="240"/>
        <w:jc w:val="both"/>
        <w:rPr>
          <w:lang w:val="pt-BR"/>
        </w:rPr>
      </w:pPr>
      <w:bookmarkStart w:id="5" w:name="_Toc524312847"/>
      <w:bookmarkStart w:id="6" w:name="_Toc20734070"/>
      <w:r w:rsidRPr="00154A81">
        <w:rPr>
          <w:lang w:val="pt-BR"/>
        </w:rPr>
        <w:t>Processo de Desenvolvimento e Métodos de Acompanhamento</w:t>
      </w:r>
    </w:p>
    <w:p w:rsidR="00A75D19" w:rsidRPr="00154A81" w:rsidRDefault="00A75D19" w:rsidP="00154A81">
      <w:pPr>
        <w:pStyle w:val="Corpodetexto"/>
        <w:ind w:left="0" w:firstLine="360"/>
        <w:jc w:val="both"/>
        <w:rPr>
          <w:lang w:val="pt-BR"/>
        </w:rPr>
      </w:pPr>
      <w:r w:rsidRPr="00154A81">
        <w:rPr>
          <w:lang w:val="pt-BR"/>
        </w:rPr>
        <w:t xml:space="preserve">O ciclo de vida do projeto será baseado no </w:t>
      </w:r>
      <w:proofErr w:type="spellStart"/>
      <w:r w:rsidRPr="00154A81">
        <w:rPr>
          <w:lang w:val="pt-BR"/>
        </w:rPr>
        <w:t>OpenUP</w:t>
      </w:r>
      <w:proofErr w:type="spellEnd"/>
      <w:r w:rsidRPr="00154A81">
        <w:rPr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8" w:history="1">
        <w:r w:rsidRPr="00154A81">
          <w:rPr>
            <w:rStyle w:val="Hyperlink"/>
            <w:lang w:val="pt-BR"/>
          </w:rPr>
          <w:t>http://processo.jarley.com</w:t>
        </w:r>
      </w:hyperlink>
      <w:r w:rsidRPr="00154A81">
        <w:rPr>
          <w:lang w:val="pt-BR"/>
        </w:rPr>
        <w:t>.</w:t>
      </w:r>
    </w:p>
    <w:p w:rsidR="00A75D19" w:rsidRPr="00154A81" w:rsidRDefault="00A75D19" w:rsidP="00154A81">
      <w:pPr>
        <w:pStyle w:val="Corpodetexto"/>
        <w:ind w:left="0" w:firstLine="360"/>
        <w:jc w:val="both"/>
        <w:rPr>
          <w:lang w:val="pt-BR"/>
        </w:rPr>
      </w:pPr>
      <w:r w:rsidRPr="00154A81">
        <w:rPr>
          <w:lang w:val="pt-BR"/>
        </w:rPr>
        <w:t xml:space="preserve">O </w:t>
      </w:r>
      <w:proofErr w:type="spellStart"/>
      <w:r w:rsidRPr="00154A81">
        <w:rPr>
          <w:lang w:val="pt-BR"/>
        </w:rPr>
        <w:t>OpenUP</w:t>
      </w:r>
      <w:proofErr w:type="spellEnd"/>
      <w:r w:rsidRPr="00154A81">
        <w:rPr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Planejamento: Plano de Projeto, da Lista de Itens de Trabalho e dos Planos de Iteração.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Requisitos: Documento de Visão e Especificação de Casos de Uso.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Design: Projeto da Arquitetura, Diagramas UML.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Código: Repositório local de código-fonte do projeto. Inclui scripts, arquivos de configuração, etc.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Testes: Especificação de Casos de Testes e Planilha de Execução de Testes.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Distribuição: Arquivos binários para distribuição e instalação do produto.</w:t>
      </w:r>
    </w:p>
    <w:p w:rsidR="00A75D19" w:rsidRPr="00154A81" w:rsidRDefault="00A75D19" w:rsidP="00154A81">
      <w:pPr>
        <w:pStyle w:val="Corpodetexto"/>
        <w:ind w:left="0" w:firstLine="360"/>
        <w:jc w:val="both"/>
        <w:rPr>
          <w:lang w:val="pt-BR"/>
        </w:rPr>
      </w:pPr>
      <w:r w:rsidRPr="00154A81">
        <w:rPr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r w:rsidRPr="00154A81">
        <w:rPr>
          <w:lang w:val="pt-BR"/>
        </w:rPr>
        <w:t>OpenUP</w:t>
      </w:r>
      <w:proofErr w:type="spellEnd"/>
      <w:r w:rsidRPr="00154A81">
        <w:rPr>
          <w:lang w:val="pt-BR"/>
        </w:rPr>
        <w:t>.</w:t>
      </w:r>
    </w:p>
    <w:p w:rsidR="00677219" w:rsidRPr="00154A81" w:rsidRDefault="00677219" w:rsidP="00154A81">
      <w:pPr>
        <w:pStyle w:val="Ttulo1"/>
        <w:jc w:val="both"/>
        <w:rPr>
          <w:lang w:val="pt-BR"/>
        </w:rPr>
      </w:pPr>
      <w:r w:rsidRPr="00154A81">
        <w:rPr>
          <w:lang w:val="pt-BR"/>
        </w:rPr>
        <w:t xml:space="preserve">Objetivos e Marcos do Projeto </w:t>
      </w:r>
      <w:bookmarkEnd w:id="5"/>
      <w:bookmarkEnd w:id="6"/>
    </w:p>
    <w:p w:rsidR="00677219" w:rsidRPr="00154A81" w:rsidRDefault="00677219" w:rsidP="00154A81">
      <w:pPr>
        <w:pStyle w:val="InfoBlue"/>
        <w:jc w:val="both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4"/>
        <w:gridCol w:w="984"/>
        <w:gridCol w:w="2486"/>
        <w:gridCol w:w="1788"/>
        <w:gridCol w:w="1688"/>
      </w:tblGrid>
      <w:tr w:rsidR="00677219" w:rsidRPr="00154A81">
        <w:tc>
          <w:tcPr>
            <w:tcW w:w="1744" w:type="dxa"/>
            <w:shd w:val="clear" w:color="auto" w:fill="E6E6E6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154A81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154A81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154A81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154A81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154A81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154A81">
              <w:rPr>
                <w:rFonts w:ascii="Arial" w:hAnsi="Arial" w:cs="Arial"/>
                <w:b/>
                <w:bCs/>
                <w:lang w:val="pt-BR"/>
              </w:rPr>
              <w:t>Velocidade Alvo</w:t>
            </w:r>
          </w:p>
        </w:tc>
      </w:tr>
      <w:tr w:rsidR="00677219" w:rsidRPr="00154A81">
        <w:tc>
          <w:tcPr>
            <w:tcW w:w="1744" w:type="dxa"/>
          </w:tcPr>
          <w:p w:rsidR="00677219" w:rsidRPr="00154A81" w:rsidRDefault="00CA19B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Concepção</w:t>
            </w:r>
          </w:p>
        </w:tc>
        <w:tc>
          <w:tcPr>
            <w:tcW w:w="974" w:type="dxa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I1</w:t>
            </w:r>
          </w:p>
        </w:tc>
        <w:tc>
          <w:tcPr>
            <w:tcW w:w="2575" w:type="dxa"/>
          </w:tcPr>
          <w:p w:rsidR="00CB07F5" w:rsidRPr="00154A81" w:rsidRDefault="00CB07F5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Objetivo: Fechar o escopo do projeto</w:t>
            </w:r>
          </w:p>
          <w:p w:rsidR="00CB07F5" w:rsidRPr="00154A81" w:rsidRDefault="00CB07F5" w:rsidP="00154A8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 xml:space="preserve">Configuração do Ambiente </w:t>
            </w:r>
          </w:p>
          <w:p w:rsidR="00CB07F5" w:rsidRPr="00154A81" w:rsidRDefault="00CB07F5" w:rsidP="00154A8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Descrever a visão, os riscos e o planejamento do projeto</w:t>
            </w:r>
          </w:p>
          <w:p w:rsidR="00CB07F5" w:rsidRPr="00154A81" w:rsidRDefault="00CB07F5" w:rsidP="00154A8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lastRenderedPageBreak/>
              <w:t>Definir os requisitos iniciais</w:t>
            </w:r>
          </w:p>
          <w:p w:rsidR="00CB07F5" w:rsidRPr="00154A81" w:rsidRDefault="00CB07F5" w:rsidP="00154A8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Definir a arquitetura preliminar</w:t>
            </w:r>
          </w:p>
          <w:p w:rsidR="00677219" w:rsidRPr="00154A81" w:rsidRDefault="00CB07F5" w:rsidP="00154A81">
            <w:pPr>
              <w:pStyle w:val="Corpodetexto"/>
              <w:spacing w:before="60"/>
              <w:ind w:left="3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Implementar o protótipo das interfaces</w:t>
            </w:r>
          </w:p>
        </w:tc>
        <w:tc>
          <w:tcPr>
            <w:tcW w:w="1830" w:type="dxa"/>
          </w:tcPr>
          <w:p w:rsidR="00677219" w:rsidRPr="00154A81" w:rsidRDefault="00CA19B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lastRenderedPageBreak/>
              <w:t>Período</w:t>
            </w:r>
          </w:p>
          <w:p w:rsidR="00CA19BB" w:rsidRPr="00154A81" w:rsidRDefault="00CB07F5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02/09/2015 a 30/09/2015</w:t>
            </w:r>
          </w:p>
        </w:tc>
        <w:tc>
          <w:tcPr>
            <w:tcW w:w="1733" w:type="dxa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15</w:t>
            </w:r>
          </w:p>
        </w:tc>
      </w:tr>
      <w:tr w:rsidR="00677219" w:rsidRPr="00154A81">
        <w:tc>
          <w:tcPr>
            <w:tcW w:w="1744" w:type="dxa"/>
          </w:tcPr>
          <w:p w:rsidR="00677219" w:rsidRPr="00154A81" w:rsidRDefault="008C02B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lastRenderedPageBreak/>
              <w:t>Elaboração</w:t>
            </w:r>
          </w:p>
        </w:tc>
        <w:tc>
          <w:tcPr>
            <w:tcW w:w="974" w:type="dxa"/>
          </w:tcPr>
          <w:p w:rsidR="00677219" w:rsidRPr="00154A81" w:rsidRDefault="008C02B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E1</w:t>
            </w:r>
          </w:p>
        </w:tc>
        <w:tc>
          <w:tcPr>
            <w:tcW w:w="2575" w:type="dxa"/>
          </w:tcPr>
          <w:p w:rsidR="008C02B0" w:rsidRPr="00154A81" w:rsidRDefault="008C02B0" w:rsidP="00154A81">
            <w:pPr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Objetivo: Definir a arquitetura do Sistema</w:t>
            </w:r>
          </w:p>
          <w:p w:rsidR="008C02B0" w:rsidRPr="00154A81" w:rsidRDefault="008C02B0" w:rsidP="00154A81">
            <w:pPr>
              <w:pStyle w:val="PargrafodaLista"/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Cadastro de usuários</w:t>
            </w:r>
          </w:p>
          <w:p w:rsidR="008C02B0" w:rsidRPr="00154A81" w:rsidRDefault="004705C1" w:rsidP="00154A81">
            <w:pPr>
              <w:pStyle w:val="PargrafodaLista"/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 xml:space="preserve">Abrir mesa </w:t>
            </w:r>
          </w:p>
          <w:p w:rsidR="00677219" w:rsidRDefault="008C02B0" w:rsidP="00154A81">
            <w:pPr>
              <w:pStyle w:val="PargrafodaLista"/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C</w:t>
            </w:r>
            <w:r w:rsidR="004705C1" w:rsidRPr="00154A81">
              <w:rPr>
                <w:lang w:val="pt-BR"/>
              </w:rPr>
              <w:t>alcular consumo</w:t>
            </w:r>
          </w:p>
          <w:p w:rsidR="003A18ED" w:rsidRPr="00154A81" w:rsidRDefault="003A18ED" w:rsidP="00154A81">
            <w:pPr>
              <w:pStyle w:val="PargrafodaLista"/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Inserir produtos</w:t>
            </w:r>
            <w:bookmarkStart w:id="7" w:name="_GoBack"/>
            <w:bookmarkEnd w:id="7"/>
          </w:p>
        </w:tc>
        <w:tc>
          <w:tcPr>
            <w:tcW w:w="1830" w:type="dxa"/>
          </w:tcPr>
          <w:p w:rsidR="00CA19BB" w:rsidRPr="00154A81" w:rsidRDefault="00CA19B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Período</w:t>
            </w:r>
          </w:p>
          <w:p w:rsidR="00CA19BB" w:rsidRPr="00154A81" w:rsidRDefault="008E4E09" w:rsidP="00990570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 xml:space="preserve">07/10/2015 a </w:t>
            </w:r>
            <w:r w:rsidR="00990570">
              <w:rPr>
                <w:lang w:val="pt-BR"/>
              </w:rPr>
              <w:t>09/12</w:t>
            </w:r>
            <w:r w:rsidRPr="00154A81">
              <w:rPr>
                <w:lang w:val="pt-BR"/>
              </w:rPr>
              <w:t>/2015</w:t>
            </w:r>
          </w:p>
        </w:tc>
        <w:tc>
          <w:tcPr>
            <w:tcW w:w="1733" w:type="dxa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16</w:t>
            </w:r>
          </w:p>
        </w:tc>
      </w:tr>
      <w:tr w:rsidR="0033682B" w:rsidRPr="00154A81">
        <w:tc>
          <w:tcPr>
            <w:tcW w:w="1744" w:type="dxa"/>
          </w:tcPr>
          <w:p w:rsidR="0033682B" w:rsidRPr="00154A81" w:rsidRDefault="0033682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</w:p>
        </w:tc>
        <w:tc>
          <w:tcPr>
            <w:tcW w:w="974" w:type="dxa"/>
          </w:tcPr>
          <w:p w:rsidR="0033682B" w:rsidRPr="00154A81" w:rsidRDefault="0033682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E2</w:t>
            </w:r>
          </w:p>
        </w:tc>
        <w:tc>
          <w:tcPr>
            <w:tcW w:w="2575" w:type="dxa"/>
          </w:tcPr>
          <w:p w:rsidR="0033682B" w:rsidRPr="00154A81" w:rsidRDefault="00E7086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Objetivo: Fechar o escopo func</w:t>
            </w:r>
            <w:r w:rsidR="0033682B" w:rsidRPr="00154A81">
              <w:rPr>
                <w:lang w:val="pt-BR"/>
              </w:rPr>
              <w:t>ional do sistema</w:t>
            </w:r>
          </w:p>
          <w:p w:rsidR="0033682B" w:rsidRPr="00154A81" w:rsidRDefault="0033682B" w:rsidP="00154A81">
            <w:pPr>
              <w:pStyle w:val="Corpodetexto"/>
              <w:numPr>
                <w:ilvl w:val="0"/>
                <w:numId w:val="14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Notificar usuário</w:t>
            </w:r>
          </w:p>
          <w:p w:rsidR="0033682B" w:rsidRPr="00154A81" w:rsidRDefault="0033682B" w:rsidP="00154A81">
            <w:pPr>
              <w:pStyle w:val="Corpodetexto"/>
              <w:numPr>
                <w:ilvl w:val="0"/>
                <w:numId w:val="14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Compartilhar consumo</w:t>
            </w:r>
          </w:p>
          <w:p w:rsidR="0033682B" w:rsidRPr="00154A81" w:rsidRDefault="0033682B" w:rsidP="00154A81">
            <w:pPr>
              <w:pStyle w:val="Corpodetexto"/>
              <w:numPr>
                <w:ilvl w:val="0"/>
                <w:numId w:val="14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Realizar check-in</w:t>
            </w:r>
          </w:p>
          <w:p w:rsidR="0033682B" w:rsidRPr="00154A81" w:rsidRDefault="0033682B" w:rsidP="00154A81">
            <w:pPr>
              <w:pStyle w:val="Corpodetexto"/>
              <w:numPr>
                <w:ilvl w:val="0"/>
                <w:numId w:val="14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Convidar para beber</w:t>
            </w:r>
          </w:p>
        </w:tc>
        <w:tc>
          <w:tcPr>
            <w:tcW w:w="1830" w:type="dxa"/>
          </w:tcPr>
          <w:p w:rsidR="00E70860" w:rsidRPr="00154A81" w:rsidRDefault="00E7086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Período</w:t>
            </w:r>
          </w:p>
          <w:p w:rsidR="0033682B" w:rsidRPr="00154A81" w:rsidRDefault="00E70860" w:rsidP="00990570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03/</w:t>
            </w:r>
            <w:r w:rsidR="00990570">
              <w:rPr>
                <w:lang w:val="pt-BR"/>
              </w:rPr>
              <w:t>03/</w:t>
            </w:r>
            <w:proofErr w:type="gramStart"/>
            <w:r w:rsidR="00990570">
              <w:rPr>
                <w:lang w:val="pt-BR"/>
              </w:rPr>
              <w:t>2016  a</w:t>
            </w:r>
            <w:proofErr w:type="gramEnd"/>
            <w:r w:rsidR="00990570">
              <w:rPr>
                <w:lang w:val="pt-BR"/>
              </w:rPr>
              <w:t xml:space="preserve"> 02/06/2016</w:t>
            </w:r>
          </w:p>
        </w:tc>
        <w:tc>
          <w:tcPr>
            <w:tcW w:w="1733" w:type="dxa"/>
          </w:tcPr>
          <w:p w:rsidR="0033682B" w:rsidRPr="00154A81" w:rsidRDefault="000F6A02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922B58" w:rsidRPr="00154A81">
        <w:tc>
          <w:tcPr>
            <w:tcW w:w="1744" w:type="dxa"/>
          </w:tcPr>
          <w:p w:rsidR="00922B58" w:rsidRPr="00154A81" w:rsidRDefault="00310FDE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74" w:type="dxa"/>
          </w:tcPr>
          <w:p w:rsidR="00922B58" w:rsidRPr="00154A81" w:rsidRDefault="00310FDE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  <w:tc>
          <w:tcPr>
            <w:tcW w:w="2575" w:type="dxa"/>
          </w:tcPr>
          <w:p w:rsidR="00922B58" w:rsidRDefault="00F822E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Objetivo: </w:t>
            </w:r>
            <w:r w:rsidRPr="00B45FA3">
              <w:rPr>
                <w:lang w:val="pt-BR"/>
              </w:rPr>
              <w:t>Integração dos módulos do Sistema</w:t>
            </w:r>
          </w:p>
          <w:p w:rsidR="00F822EB" w:rsidRDefault="00FE2BB0" w:rsidP="00FE2BB0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F822EB">
              <w:rPr>
                <w:lang w:val="pt-BR"/>
              </w:rPr>
              <w:t>Inserir Pessoas</w:t>
            </w:r>
          </w:p>
          <w:p w:rsidR="00F822EB" w:rsidRPr="00154A81" w:rsidRDefault="00FE2BB0" w:rsidP="00FE2BB0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Pr="00154A81">
              <w:rPr>
                <w:lang w:val="pt-BR"/>
              </w:rPr>
              <w:t>Convidar para beber</w:t>
            </w:r>
          </w:p>
        </w:tc>
        <w:tc>
          <w:tcPr>
            <w:tcW w:w="1830" w:type="dxa"/>
          </w:tcPr>
          <w:p w:rsidR="00922B58" w:rsidRDefault="00FE2BB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FE2BB0" w:rsidRPr="00154A81" w:rsidRDefault="00FE2BB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02/06/2016 a 02/07/2016</w:t>
            </w:r>
          </w:p>
        </w:tc>
        <w:tc>
          <w:tcPr>
            <w:tcW w:w="1733" w:type="dxa"/>
          </w:tcPr>
          <w:p w:rsidR="00922B58" w:rsidRPr="00154A81" w:rsidRDefault="000F6A02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2900D7" w:rsidRPr="00154A81">
        <w:tc>
          <w:tcPr>
            <w:tcW w:w="1744" w:type="dxa"/>
          </w:tcPr>
          <w:p w:rsidR="002900D7" w:rsidRDefault="002900D7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</w:p>
        </w:tc>
        <w:tc>
          <w:tcPr>
            <w:tcW w:w="974" w:type="dxa"/>
          </w:tcPr>
          <w:p w:rsidR="002900D7" w:rsidRDefault="002900D7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  <w:tc>
          <w:tcPr>
            <w:tcW w:w="2575" w:type="dxa"/>
          </w:tcPr>
          <w:p w:rsidR="009D1C24" w:rsidRPr="00B45FA3" w:rsidRDefault="009D1C24" w:rsidP="009D1C24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B45FA3">
              <w:rPr>
                <w:lang w:val="pt-BR"/>
              </w:rPr>
              <w:t>Objetivo: Finalizar o desenvolvimento das principais funcionalidades</w:t>
            </w:r>
          </w:p>
          <w:p w:rsidR="002900D7" w:rsidRPr="00154A81" w:rsidRDefault="009D1C24" w:rsidP="009D1C24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9D1C24">
              <w:rPr>
                <w:lang w:val="pt-BR"/>
              </w:rPr>
              <w:t>1.</w:t>
            </w:r>
            <w:r>
              <w:rPr>
                <w:lang w:val="pt-BR"/>
              </w:rPr>
              <w:t xml:space="preserve"> Salvar histórico</w:t>
            </w:r>
          </w:p>
        </w:tc>
        <w:tc>
          <w:tcPr>
            <w:tcW w:w="1830" w:type="dxa"/>
          </w:tcPr>
          <w:p w:rsidR="009F49E8" w:rsidRDefault="009F49E8" w:rsidP="009F49E8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2900D7" w:rsidRPr="00154A81" w:rsidRDefault="009F49E8" w:rsidP="009F49E8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03/07/2016 a 03/08/2016</w:t>
            </w:r>
          </w:p>
        </w:tc>
        <w:tc>
          <w:tcPr>
            <w:tcW w:w="1733" w:type="dxa"/>
          </w:tcPr>
          <w:p w:rsidR="002900D7" w:rsidRPr="00154A81" w:rsidRDefault="000F6A02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324B3D" w:rsidRPr="00154A81">
        <w:tc>
          <w:tcPr>
            <w:tcW w:w="1744" w:type="dxa"/>
          </w:tcPr>
          <w:p w:rsidR="00324B3D" w:rsidRDefault="00324B3D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974" w:type="dxa"/>
          </w:tcPr>
          <w:p w:rsidR="00324B3D" w:rsidRDefault="00324B3D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  <w:tc>
          <w:tcPr>
            <w:tcW w:w="2575" w:type="dxa"/>
          </w:tcPr>
          <w:p w:rsidR="00A72135" w:rsidRDefault="00A72135" w:rsidP="00A72135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C7817">
              <w:rPr>
                <w:lang w:val="pt-BR"/>
              </w:rPr>
              <w:t>Objetivo: implementar os principais requisitos n</w:t>
            </w:r>
            <w:r>
              <w:rPr>
                <w:lang w:val="pt-BR"/>
              </w:rPr>
              <w:t>ão funcionais</w:t>
            </w:r>
          </w:p>
          <w:p w:rsidR="000F6A02" w:rsidRDefault="000F6A02" w:rsidP="00324B3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1. Tempo para enviar convite &lt; 30s</w:t>
            </w:r>
          </w:p>
          <w:p w:rsidR="000F6A02" w:rsidRDefault="000F6A02" w:rsidP="00324B3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2. Tempo de cálculo do consumo &lt; 30s</w:t>
            </w:r>
          </w:p>
          <w:p w:rsidR="00324B3D" w:rsidRPr="00B45FA3" w:rsidRDefault="00324B3D" w:rsidP="009D1C24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</w:p>
        </w:tc>
        <w:tc>
          <w:tcPr>
            <w:tcW w:w="1830" w:type="dxa"/>
          </w:tcPr>
          <w:p w:rsidR="00324B3D" w:rsidRDefault="00324B3D" w:rsidP="00324B3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324B3D" w:rsidRDefault="000F6A02" w:rsidP="00324B3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04/08</w:t>
            </w:r>
            <w:r w:rsidR="00A72135">
              <w:rPr>
                <w:lang w:val="pt-BR"/>
              </w:rPr>
              <w:t>/2016</w:t>
            </w:r>
            <w:r w:rsidR="00324B3D">
              <w:rPr>
                <w:lang w:val="pt-BR"/>
              </w:rPr>
              <w:t xml:space="preserve"> a</w:t>
            </w:r>
          </w:p>
          <w:p w:rsidR="00324B3D" w:rsidRDefault="000F6A02" w:rsidP="00324B3D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30/08</w:t>
            </w:r>
            <w:r w:rsidR="00A72135">
              <w:rPr>
                <w:lang w:val="pt-BR"/>
              </w:rPr>
              <w:t>/2016</w:t>
            </w:r>
          </w:p>
        </w:tc>
        <w:tc>
          <w:tcPr>
            <w:tcW w:w="1733" w:type="dxa"/>
          </w:tcPr>
          <w:p w:rsidR="00324B3D" w:rsidRPr="00154A81" w:rsidRDefault="000F6A02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A72135" w:rsidRPr="00154A81">
        <w:tc>
          <w:tcPr>
            <w:tcW w:w="1744" w:type="dxa"/>
          </w:tcPr>
          <w:p w:rsidR="00A72135" w:rsidRDefault="00A72135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</w:p>
        </w:tc>
        <w:tc>
          <w:tcPr>
            <w:tcW w:w="974" w:type="dxa"/>
          </w:tcPr>
          <w:p w:rsidR="00A72135" w:rsidRDefault="00A72135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  <w:tc>
          <w:tcPr>
            <w:tcW w:w="2575" w:type="dxa"/>
          </w:tcPr>
          <w:p w:rsidR="00A72135" w:rsidRPr="001C7817" w:rsidRDefault="00A72135" w:rsidP="00324B3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C7817">
              <w:rPr>
                <w:lang w:val="pt-BR"/>
              </w:rPr>
              <w:t xml:space="preserve">Objetivos: </w:t>
            </w:r>
            <w:r>
              <w:rPr>
                <w:lang w:val="pt-BR"/>
              </w:rPr>
              <w:t xml:space="preserve">preparar o </w:t>
            </w:r>
            <w:proofErr w:type="spellStart"/>
            <w:r>
              <w:rPr>
                <w:lang w:val="pt-BR"/>
              </w:rPr>
              <w:t>deployment</w:t>
            </w:r>
            <w:proofErr w:type="spellEnd"/>
            <w:r>
              <w:rPr>
                <w:lang w:val="pt-BR"/>
              </w:rPr>
              <w:t xml:space="preserve"> da aplicação</w:t>
            </w:r>
          </w:p>
        </w:tc>
        <w:tc>
          <w:tcPr>
            <w:tcW w:w="1830" w:type="dxa"/>
          </w:tcPr>
          <w:p w:rsidR="00A72135" w:rsidRDefault="00A72135" w:rsidP="00A7213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A72135" w:rsidRDefault="00A72135" w:rsidP="00A7213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01/09/2016 a</w:t>
            </w:r>
          </w:p>
          <w:p w:rsidR="00A72135" w:rsidRDefault="00A72135" w:rsidP="00A7213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20/09/2016</w:t>
            </w:r>
          </w:p>
        </w:tc>
        <w:tc>
          <w:tcPr>
            <w:tcW w:w="1733" w:type="dxa"/>
          </w:tcPr>
          <w:p w:rsidR="00A72135" w:rsidRDefault="00A72135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bookmarkEnd w:id="0"/>
      <w:bookmarkEnd w:id="1"/>
      <w:bookmarkEnd w:id="2"/>
    </w:tbl>
    <w:p w:rsidR="00677219" w:rsidRPr="00154A81" w:rsidRDefault="00677219" w:rsidP="00154A81">
      <w:pPr>
        <w:jc w:val="both"/>
        <w:rPr>
          <w:lang w:val="pt-BR"/>
        </w:rPr>
      </w:pPr>
    </w:p>
    <w:p w:rsidR="00677219" w:rsidRPr="00154A81" w:rsidRDefault="00677219" w:rsidP="00154A81">
      <w:pPr>
        <w:jc w:val="both"/>
        <w:rPr>
          <w:lang w:val="pt-BR"/>
        </w:rPr>
      </w:pPr>
    </w:p>
    <w:p w:rsidR="00677219" w:rsidRPr="00154A81" w:rsidRDefault="00677219" w:rsidP="00154A81">
      <w:pPr>
        <w:pStyle w:val="Ttulo1"/>
        <w:jc w:val="both"/>
        <w:rPr>
          <w:lang w:val="pt-BR"/>
        </w:rPr>
      </w:pPr>
      <w:r w:rsidRPr="00154A81">
        <w:rPr>
          <w:lang w:val="pt-BR"/>
        </w:rPr>
        <w:lastRenderedPageBreak/>
        <w:t>Deployment e Distribuição</w:t>
      </w:r>
    </w:p>
    <w:p w:rsidR="002544C1" w:rsidRPr="00154A81" w:rsidRDefault="002544C1" w:rsidP="00154A81">
      <w:pPr>
        <w:pStyle w:val="Corpodetexto"/>
        <w:ind w:left="0" w:firstLine="360"/>
        <w:jc w:val="both"/>
        <w:rPr>
          <w:lang w:val="pt-BR"/>
        </w:rPr>
      </w:pPr>
      <w:r w:rsidRPr="00154A81">
        <w:rPr>
          <w:lang w:val="pt-BR"/>
        </w:rPr>
        <w:t xml:space="preserve">A distribuição do </w:t>
      </w:r>
      <w:proofErr w:type="spellStart"/>
      <w:r w:rsidRPr="00154A81">
        <w:rPr>
          <w:lang w:val="pt-BR"/>
        </w:rPr>
        <w:t>iBar</w:t>
      </w:r>
      <w:proofErr w:type="spellEnd"/>
      <w:r w:rsidRPr="00154A81">
        <w:rPr>
          <w:lang w:val="pt-BR"/>
        </w:rPr>
        <w:t xml:space="preserve"> ocorrerá através da publicação dos executá</w:t>
      </w:r>
      <w:r w:rsidR="008C4C70" w:rsidRPr="00154A81">
        <w:rPr>
          <w:lang w:val="pt-BR"/>
        </w:rPr>
        <w:t xml:space="preserve">veis na </w:t>
      </w:r>
      <w:proofErr w:type="spellStart"/>
      <w:r w:rsidR="008C4C70" w:rsidRPr="00154A81">
        <w:rPr>
          <w:lang w:val="pt-BR"/>
        </w:rPr>
        <w:t>google</w:t>
      </w:r>
      <w:proofErr w:type="spellEnd"/>
      <w:r w:rsidR="008C4C70" w:rsidRPr="00154A81">
        <w:rPr>
          <w:lang w:val="pt-BR"/>
        </w:rPr>
        <w:t xml:space="preserve"> play</w:t>
      </w:r>
      <w:r w:rsidRPr="00154A81">
        <w:rPr>
          <w:lang w:val="pt-BR"/>
        </w:rPr>
        <w:t xml:space="preserve"> sempre que uma nova versão estiver disponível. A atualização deverá manter todas as configurações anteriores dos usuários e deverá ser transparente em todo o processo.</w:t>
      </w:r>
    </w:p>
    <w:p w:rsidR="002544C1" w:rsidRPr="00154A81" w:rsidRDefault="002544C1" w:rsidP="00154A81">
      <w:pPr>
        <w:pStyle w:val="Corpodetexto"/>
        <w:ind w:left="0" w:firstLine="360"/>
        <w:jc w:val="both"/>
        <w:rPr>
          <w:lang w:val="pt-BR"/>
        </w:rPr>
      </w:pPr>
      <w:r w:rsidRPr="00154A81">
        <w:rPr>
          <w:lang w:val="pt-BR"/>
        </w:rPr>
        <w:t>Com o intuito de permitir o acompanhamento do ciclo de vida de desenvolvimento do sistema, todos os releases serão publicados na conta do GitHub da equipe de projeto.</w:t>
      </w:r>
    </w:p>
    <w:p w:rsidR="00677219" w:rsidRPr="00154A81" w:rsidRDefault="00677219" w:rsidP="00154A81">
      <w:pPr>
        <w:pStyle w:val="Ttulo1"/>
        <w:jc w:val="both"/>
        <w:rPr>
          <w:lang w:val="pt-BR"/>
        </w:rPr>
      </w:pPr>
      <w:r w:rsidRPr="00154A81">
        <w:rPr>
          <w:lang w:val="pt-BR"/>
        </w:rPr>
        <w:t>Lições Aprendidas</w:t>
      </w:r>
    </w:p>
    <w:p w:rsidR="00677219" w:rsidRPr="00154A81" w:rsidRDefault="00E50156" w:rsidP="00154A81">
      <w:pPr>
        <w:pStyle w:val="InfoBlue"/>
        <w:jc w:val="both"/>
        <w:rPr>
          <w:lang w:val="pt-BR"/>
        </w:rPr>
      </w:pPr>
      <w:r w:rsidRPr="00154A81">
        <w:rPr>
          <w:color w:val="000000" w:themeColor="text1"/>
          <w:lang w:val="pt-BR"/>
        </w:rPr>
        <w:t>N/D</w:t>
      </w:r>
    </w:p>
    <w:p w:rsidR="008A3368" w:rsidRPr="00154A81" w:rsidRDefault="008A3368" w:rsidP="00154A81">
      <w:pPr>
        <w:jc w:val="both"/>
        <w:rPr>
          <w:lang w:val="pt-BR"/>
        </w:rPr>
      </w:pPr>
    </w:p>
    <w:sectPr w:rsidR="008A3368" w:rsidRPr="00154A8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14" w:rsidRDefault="00601114">
      <w:r>
        <w:separator/>
      </w:r>
    </w:p>
  </w:endnote>
  <w:endnote w:type="continuationSeparator" w:id="0">
    <w:p w:rsidR="00601114" w:rsidRDefault="0060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18E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A18ED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A18ED" w:rsidRPr="003A18E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14" w:rsidRDefault="00601114">
      <w:r>
        <w:separator/>
      </w:r>
    </w:p>
  </w:footnote>
  <w:footnote w:type="continuationSeparator" w:id="0">
    <w:p w:rsidR="00601114" w:rsidRDefault="00601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6F5BFD" w:rsidP="008A3368">
          <w:pPr>
            <w:rPr>
              <w:lang w:val="pt-BR"/>
            </w:rPr>
          </w:pPr>
          <w:proofErr w:type="spellStart"/>
          <w:r>
            <w:t>iBar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575257">
            <w:rPr>
              <w:lang w:val="pt-BR"/>
            </w:rPr>
            <w:t>Versão 00.02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575257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6F5BFD">
            <w:rPr>
              <w:lang w:val="pt-BR"/>
            </w:rPr>
            <w:t>3</w:t>
          </w:r>
          <w:r>
            <w:rPr>
              <w:lang w:val="pt-BR"/>
            </w:rPr>
            <w:t>0</w:t>
          </w:r>
          <w:r w:rsidR="006F5BFD">
            <w:rPr>
              <w:lang w:val="pt-BR"/>
            </w:rPr>
            <w:t>/09/2015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CC0700"/>
    <w:multiLevelType w:val="hybridMultilevel"/>
    <w:tmpl w:val="893AF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F955C98"/>
    <w:multiLevelType w:val="hybridMultilevel"/>
    <w:tmpl w:val="CA7436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28E219A7"/>
    <w:multiLevelType w:val="hybridMultilevel"/>
    <w:tmpl w:val="B29EF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A4DFB"/>
    <w:multiLevelType w:val="hybridMultilevel"/>
    <w:tmpl w:val="0E1A73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02E8F"/>
    <w:multiLevelType w:val="hybridMultilevel"/>
    <w:tmpl w:val="EE444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C92F9A"/>
    <w:multiLevelType w:val="hybridMultilevel"/>
    <w:tmpl w:val="1624C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7"/>
  </w:num>
  <w:num w:numId="5">
    <w:abstractNumId w:val="6"/>
  </w:num>
  <w:num w:numId="6">
    <w:abstractNumId w:val="4"/>
  </w:num>
  <w:num w:numId="7">
    <w:abstractNumId w:val="19"/>
  </w:num>
  <w:num w:numId="8">
    <w:abstractNumId w:val="13"/>
  </w:num>
  <w:num w:numId="9">
    <w:abstractNumId w:val="18"/>
  </w:num>
  <w:num w:numId="10">
    <w:abstractNumId w:val="3"/>
  </w:num>
  <w:num w:numId="11">
    <w:abstractNumId w:val="14"/>
  </w:num>
  <w:num w:numId="12">
    <w:abstractNumId w:val="17"/>
  </w:num>
  <w:num w:numId="13">
    <w:abstractNumId w:val="2"/>
  </w:num>
  <w:num w:numId="14">
    <w:abstractNumId w:val="15"/>
  </w:num>
  <w:num w:numId="15">
    <w:abstractNumId w:val="5"/>
  </w:num>
  <w:num w:numId="16">
    <w:abstractNumId w:val="1"/>
  </w:num>
  <w:num w:numId="17">
    <w:abstractNumId w:val="10"/>
  </w:num>
  <w:num w:numId="18">
    <w:abstractNumId w:val="12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FD"/>
    <w:rsid w:val="000A74A2"/>
    <w:rsid w:val="000E5BE9"/>
    <w:rsid w:val="000F6A02"/>
    <w:rsid w:val="00154A81"/>
    <w:rsid w:val="001D2361"/>
    <w:rsid w:val="002013C4"/>
    <w:rsid w:val="0023145A"/>
    <w:rsid w:val="002544C1"/>
    <w:rsid w:val="002900D7"/>
    <w:rsid w:val="00310FDE"/>
    <w:rsid w:val="00324B3D"/>
    <w:rsid w:val="0033682B"/>
    <w:rsid w:val="00381221"/>
    <w:rsid w:val="003A18ED"/>
    <w:rsid w:val="003D61CB"/>
    <w:rsid w:val="004705C1"/>
    <w:rsid w:val="00575257"/>
    <w:rsid w:val="00601114"/>
    <w:rsid w:val="00615BFC"/>
    <w:rsid w:val="00677219"/>
    <w:rsid w:val="006A104F"/>
    <w:rsid w:val="006D5D5C"/>
    <w:rsid w:val="006F5BFD"/>
    <w:rsid w:val="007162B8"/>
    <w:rsid w:val="007A7B21"/>
    <w:rsid w:val="008A3368"/>
    <w:rsid w:val="008C02B0"/>
    <w:rsid w:val="008C4C70"/>
    <w:rsid w:val="008E4E09"/>
    <w:rsid w:val="00922B58"/>
    <w:rsid w:val="00990570"/>
    <w:rsid w:val="009D1C24"/>
    <w:rsid w:val="009F49E8"/>
    <w:rsid w:val="00A72135"/>
    <w:rsid w:val="00A75D19"/>
    <w:rsid w:val="00A75F3C"/>
    <w:rsid w:val="00AD2E73"/>
    <w:rsid w:val="00C01286"/>
    <w:rsid w:val="00CA19BB"/>
    <w:rsid w:val="00CB07F5"/>
    <w:rsid w:val="00D06BD8"/>
    <w:rsid w:val="00DE1B01"/>
    <w:rsid w:val="00E50156"/>
    <w:rsid w:val="00E512D9"/>
    <w:rsid w:val="00E70860"/>
    <w:rsid w:val="00EE284F"/>
    <w:rsid w:val="00F42A37"/>
    <w:rsid w:val="00F822EB"/>
    <w:rsid w:val="00FE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B4832-68BD-43FD-BBD9-BCB1800D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C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o.jarl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GitHub\iBar\Documentos\planejamento\iB_Plano_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5571F-2FE8-418F-AA58-F16B6FC3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iB_Plano_projeto.dot</Template>
  <TotalTime>32</TotalTime>
  <Pages>3</Pages>
  <Words>527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George Lucas</dc:creator>
  <cp:keywords/>
  <dc:description/>
  <cp:lastModifiedBy>George Lucas</cp:lastModifiedBy>
  <cp:revision>15</cp:revision>
  <dcterms:created xsi:type="dcterms:W3CDTF">2015-09-23T22:01:00Z</dcterms:created>
  <dcterms:modified xsi:type="dcterms:W3CDTF">2015-10-07T18:05:00Z</dcterms:modified>
</cp:coreProperties>
</file>