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6F5BFD">
      <w:pPr>
        <w:pStyle w:val="Ttulo"/>
        <w:rPr>
          <w:lang w:val="pt-BR"/>
        </w:rPr>
      </w:pPr>
      <w:proofErr w:type="spellStart"/>
      <w:proofErr w:type="gramStart"/>
      <w:r>
        <w:t>iBar</w:t>
      </w:r>
      <w:proofErr w:type="spellEnd"/>
      <w:proofErr w:type="gramEnd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677219" w:rsidRPr="00615BFC" w:rsidRDefault="006F5BFD" w:rsidP="006F5BFD">
      <w:pPr>
        <w:pStyle w:val="InfoBlue"/>
        <w:rPr>
          <w:lang w:val="pt-BR"/>
        </w:rPr>
      </w:pPr>
      <w:r w:rsidRPr="006F5BFD">
        <w:rPr>
          <w:color w:val="000000"/>
          <w:lang w:val="pt-BR"/>
        </w:rPr>
        <w:t xml:space="preserve">Esse documento é um guia para o planejamento das atividades do desenvolvimento do </w:t>
      </w:r>
      <w:r w:rsidR="00381221">
        <w:rPr>
          <w:color w:val="000000"/>
          <w:lang w:val="pt-BR"/>
        </w:rPr>
        <w:t xml:space="preserve">aplicativo </w:t>
      </w:r>
      <w:proofErr w:type="spellStart"/>
      <w:r w:rsidR="00381221">
        <w:rPr>
          <w:color w:val="000000"/>
          <w:lang w:val="pt-BR"/>
        </w:rPr>
        <w:t>iBar</w:t>
      </w:r>
      <w:proofErr w:type="spellEnd"/>
      <w:r>
        <w:rPr>
          <w:lang w:val="pt-BR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047"/>
      </w:tblGrid>
      <w:tr w:rsidR="00677219">
        <w:tblPrEx>
          <w:tblCellMar>
            <w:top w:w="0" w:type="dxa"/>
            <w:bottom w:w="0" w:type="dxa"/>
          </w:tblCellMar>
        </w:tblPrEx>
        <w:tc>
          <w:tcPr>
            <w:tcW w:w="2180" w:type="dxa"/>
            <w:shd w:val="clear" w:color="auto" w:fill="E6E6E6"/>
          </w:tcPr>
          <w:p w:rsidR="00677219" w:rsidRDefault="00677219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83" w:type="dxa"/>
            <w:shd w:val="clear" w:color="auto" w:fill="E6E6E6"/>
          </w:tcPr>
          <w:p w:rsidR="00677219" w:rsidRDefault="00677219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677219" w:rsidRDefault="00677219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</w:tr>
      <w:tr w:rsidR="00677219">
        <w:tblPrEx>
          <w:tblCellMar>
            <w:top w:w="0" w:type="dxa"/>
            <w:bottom w:w="0" w:type="dxa"/>
          </w:tblCellMar>
        </w:tblPrEx>
        <w:tc>
          <w:tcPr>
            <w:tcW w:w="2180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George</w:t>
            </w:r>
            <w:r w:rsidR="001D2361">
              <w:rPr>
                <w:sz w:val="20"/>
                <w:szCs w:val="20"/>
              </w:rPr>
              <w:t xml:space="preserve"> Lucas</w:t>
            </w:r>
          </w:p>
        </w:tc>
        <w:tc>
          <w:tcPr>
            <w:tcW w:w="2083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Gerente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projetos</w:t>
            </w:r>
            <w:proofErr w:type="spellEnd"/>
          </w:p>
        </w:tc>
        <w:tc>
          <w:tcPr>
            <w:tcW w:w="2047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</w:p>
        </w:tc>
      </w:tr>
      <w:tr w:rsidR="00677219">
        <w:tblPrEx>
          <w:tblCellMar>
            <w:top w:w="0" w:type="dxa"/>
            <w:bottom w:w="0" w:type="dxa"/>
          </w:tblCellMar>
        </w:tblPrEx>
        <w:tc>
          <w:tcPr>
            <w:tcW w:w="2180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83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47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77219">
        <w:tblPrEx>
          <w:tblCellMar>
            <w:top w:w="0" w:type="dxa"/>
            <w:bottom w:w="0" w:type="dxa"/>
          </w:tblCellMar>
        </w:tblPrEx>
        <w:tc>
          <w:tcPr>
            <w:tcW w:w="2180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83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47" w:type="dxa"/>
          </w:tcPr>
          <w:p w:rsidR="00677219" w:rsidRDefault="0038122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A75D19" w:rsidRDefault="00A75D19" w:rsidP="00A75D19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ciclo de vida do projeto será baseado no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8" w:history="1">
        <w:r w:rsidRPr="001972DB">
          <w:rPr>
            <w:rStyle w:val="Hyperlink"/>
            <w:lang w:val="pt-BR"/>
          </w:rPr>
          <w:t>http://processo.jarley.com</w:t>
        </w:r>
      </w:hyperlink>
      <w:r>
        <w:rPr>
          <w:lang w:val="pt-BR"/>
        </w:rPr>
        <w:t>.</w:t>
      </w:r>
    </w:p>
    <w:p w:rsidR="00A75D19" w:rsidRDefault="00A75D19" w:rsidP="00A75D19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A75D19" w:rsidRDefault="00A75D19" w:rsidP="00A75D19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Plano de Projeto, da Lista de Itens de Trabalho e dos Planos de Iteração.</w:t>
      </w:r>
    </w:p>
    <w:p w:rsidR="00A75D19" w:rsidRDefault="00A75D19" w:rsidP="00A75D19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Requisitos: Documento de Visão e Especificação de Casos de Uso.</w:t>
      </w:r>
    </w:p>
    <w:p w:rsidR="00A75D19" w:rsidRDefault="00A75D19" w:rsidP="00A75D19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Design: Projeto da Arquitetura, Diagramas UML.</w:t>
      </w:r>
    </w:p>
    <w:p w:rsidR="00A75D19" w:rsidRDefault="00A75D19" w:rsidP="00A75D19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Código: Repositório local de código-fonte do projeto. Inclui scripts, arquivos de configuração, etc.</w:t>
      </w:r>
    </w:p>
    <w:p w:rsidR="00A75D19" w:rsidRDefault="00A75D19" w:rsidP="00A75D19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Testes: Especificação de Casos de Testes e Planilha de Execução de Testes.</w:t>
      </w:r>
    </w:p>
    <w:p w:rsidR="00A75D19" w:rsidRDefault="00A75D19" w:rsidP="00A75D19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Distribuição: Arquivos binários para distribuição e instalação do produto.</w:t>
      </w:r>
    </w:p>
    <w:p w:rsidR="00A75D19" w:rsidRPr="00CB6DB9" w:rsidRDefault="00A75D19" w:rsidP="00A75D19">
      <w:pPr>
        <w:pStyle w:val="Corpodetexto"/>
        <w:ind w:left="0" w:firstLine="360"/>
        <w:jc w:val="both"/>
        <w:rPr>
          <w:lang w:val="pt-BR"/>
        </w:rPr>
      </w:pPr>
      <w:r>
        <w:rPr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984"/>
        <w:gridCol w:w="2487"/>
        <w:gridCol w:w="1788"/>
        <w:gridCol w:w="1688"/>
      </w:tblGrid>
      <w:tr w:rsidR="00677219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Objetivos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Primários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cenários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CB07F5" w:rsidRPr="00013575" w:rsidRDefault="00CB07F5" w:rsidP="00CB07F5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13575">
              <w:rPr>
                <w:lang w:val="pt-BR"/>
              </w:rPr>
              <w:t>Objetivo: Fechar o escopo do projeto</w:t>
            </w:r>
          </w:p>
          <w:p w:rsidR="00CB07F5" w:rsidRPr="00013575" w:rsidRDefault="00CB07F5" w:rsidP="00CB07F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t>Ambiente</w:t>
            </w:r>
            <w:proofErr w:type="spellEnd"/>
            <w:r>
              <w:t xml:space="preserve"> </w:t>
            </w:r>
          </w:p>
          <w:p w:rsidR="00CB07F5" w:rsidRDefault="00CB07F5" w:rsidP="00CB07F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013575">
              <w:rPr>
                <w:lang w:val="pt-BR"/>
              </w:rPr>
              <w:t>Descrever a visão, os ris</w:t>
            </w:r>
            <w:r>
              <w:rPr>
                <w:lang w:val="pt-BR"/>
              </w:rPr>
              <w:t>cos e o planejamento do projeto</w:t>
            </w:r>
          </w:p>
          <w:p w:rsidR="00CB07F5" w:rsidRDefault="00CB07F5" w:rsidP="00CB07F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Definir os requisitos iniciais</w:t>
            </w:r>
          </w:p>
          <w:p w:rsidR="00CB07F5" w:rsidRDefault="00CB07F5" w:rsidP="00CB07F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Definir a arquitetura preliminar</w:t>
            </w:r>
          </w:p>
          <w:p w:rsidR="00677219" w:rsidRPr="00CA19BB" w:rsidRDefault="00CB07F5" w:rsidP="00CB07F5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Implementar o protótipo das interfaces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CA19BB" w:rsidRDefault="00CB07F5" w:rsidP="00CB07F5">
            <w:pPr>
              <w:pStyle w:val="Corpodetexto"/>
              <w:spacing w:before="60"/>
              <w:ind w:left="0"/>
            </w:pPr>
            <w:r>
              <w:t>02/09/2015 a 30/09/2015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677219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677219" w:rsidRDefault="008C02B0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974" w:type="dxa"/>
          </w:tcPr>
          <w:p w:rsidR="00677219" w:rsidRDefault="008C02B0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5" w:type="dxa"/>
          </w:tcPr>
          <w:p w:rsidR="008C02B0" w:rsidRPr="00B45FA3" w:rsidRDefault="008C02B0" w:rsidP="008C02B0">
            <w:pPr>
              <w:rPr>
                <w:lang w:val="pt-BR"/>
              </w:rPr>
            </w:pPr>
            <w:r w:rsidRPr="00B45FA3">
              <w:rPr>
                <w:lang w:val="pt-BR"/>
              </w:rPr>
              <w:t>Objetivo: Definir a arquitetura do Sistema</w:t>
            </w:r>
          </w:p>
          <w:p w:rsidR="008C02B0" w:rsidRDefault="008C02B0" w:rsidP="008C02B0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Cadastro de usuários</w:t>
            </w:r>
          </w:p>
          <w:p w:rsidR="008C02B0" w:rsidRDefault="004705C1" w:rsidP="008C02B0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Abrir mesa</w:t>
            </w:r>
            <w:r>
              <w:rPr>
                <w:lang w:val="pt-BR"/>
              </w:rPr>
              <w:t xml:space="preserve"> </w:t>
            </w:r>
          </w:p>
          <w:p w:rsidR="00677219" w:rsidRDefault="008C02B0" w:rsidP="004705C1">
            <w:pPr>
              <w:pStyle w:val="PargrafodaLista"/>
              <w:numPr>
                <w:ilvl w:val="0"/>
                <w:numId w:val="13"/>
              </w:numPr>
            </w:pPr>
            <w:r>
              <w:rPr>
                <w:lang w:val="pt-BR"/>
              </w:rPr>
              <w:t>C</w:t>
            </w:r>
            <w:r w:rsidR="004705C1">
              <w:rPr>
                <w:lang w:val="pt-BR"/>
              </w:rPr>
              <w:t>alcular consumo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8E4E09" w:rsidP="002013C4">
            <w:pPr>
              <w:pStyle w:val="Corpodetexto"/>
              <w:spacing w:before="60"/>
              <w:ind w:left="0"/>
            </w:pPr>
            <w:r>
              <w:t>07/10/2015 a 28/10/2015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33682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33682B" w:rsidRDefault="0033682B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33682B" w:rsidRDefault="0033682B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5" w:type="dxa"/>
          </w:tcPr>
          <w:p w:rsidR="0033682B" w:rsidRDefault="00E70860" w:rsidP="0033682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Objetivo: Fechar o escopo func</w:t>
            </w:r>
            <w:r w:rsidR="0033682B" w:rsidRPr="00B45FA3">
              <w:rPr>
                <w:lang w:val="pt-BR"/>
              </w:rPr>
              <w:t>ional do sistema</w:t>
            </w:r>
          </w:p>
          <w:p w:rsidR="0033682B" w:rsidRDefault="0033682B" w:rsidP="0033682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Notificar usuário</w:t>
            </w:r>
          </w:p>
          <w:p w:rsidR="0033682B" w:rsidRDefault="0033682B" w:rsidP="0033682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Compartilhar consumo</w:t>
            </w:r>
          </w:p>
          <w:p w:rsidR="0033682B" w:rsidRDefault="0033682B" w:rsidP="0033682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Realizar check-in</w:t>
            </w:r>
          </w:p>
          <w:p w:rsidR="0033682B" w:rsidRPr="00B45FA3" w:rsidRDefault="0033682B" w:rsidP="0033682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Convidar para beber</w:t>
            </w:r>
          </w:p>
        </w:tc>
        <w:tc>
          <w:tcPr>
            <w:tcW w:w="1830" w:type="dxa"/>
          </w:tcPr>
          <w:p w:rsidR="00E70860" w:rsidRDefault="00E70860" w:rsidP="00E70860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3682B" w:rsidRDefault="00E70860" w:rsidP="00E70860">
            <w:pPr>
              <w:pStyle w:val="Corpodetexto"/>
              <w:spacing w:before="60"/>
              <w:ind w:left="0"/>
            </w:pPr>
            <w:r>
              <w:t>03/11/201</w:t>
            </w:r>
            <w:r>
              <w:t>5  a 25/11/2015</w:t>
            </w:r>
          </w:p>
        </w:tc>
        <w:tc>
          <w:tcPr>
            <w:tcW w:w="1733" w:type="dxa"/>
          </w:tcPr>
          <w:p w:rsidR="0033682B" w:rsidRDefault="0033682B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2544C1" w:rsidRDefault="002544C1" w:rsidP="002544C1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A distribuição do </w:t>
      </w:r>
      <w:proofErr w:type="spellStart"/>
      <w:r>
        <w:rPr>
          <w:lang w:val="pt-BR"/>
        </w:rPr>
        <w:t>iBar</w:t>
      </w:r>
      <w:proofErr w:type="spellEnd"/>
      <w:r>
        <w:rPr>
          <w:lang w:val="pt-BR"/>
        </w:rPr>
        <w:t xml:space="preserve"> ocorrerá através da publicação dos executá</w:t>
      </w:r>
      <w:r w:rsidR="008C4C70">
        <w:rPr>
          <w:lang w:val="pt-BR"/>
        </w:rPr>
        <w:t xml:space="preserve">veis na </w:t>
      </w:r>
      <w:proofErr w:type="spellStart"/>
      <w:r w:rsidR="008C4C70">
        <w:rPr>
          <w:lang w:val="pt-BR"/>
        </w:rPr>
        <w:t>google</w:t>
      </w:r>
      <w:proofErr w:type="spellEnd"/>
      <w:r w:rsidR="008C4C70">
        <w:rPr>
          <w:lang w:val="pt-BR"/>
        </w:rPr>
        <w:t xml:space="preserve"> play</w:t>
      </w:r>
      <w:r>
        <w:rPr>
          <w:lang w:val="pt-BR"/>
        </w:rPr>
        <w:t xml:space="preserve"> sempre que uma nova versão estiver disponível. A atualização deverá manter todas as configurações anteriores dos usuários e deverá ser transparente em todo o processo.</w:t>
      </w:r>
    </w:p>
    <w:p w:rsidR="002544C1" w:rsidRPr="00EB2E79" w:rsidRDefault="002544C1" w:rsidP="002544C1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Com o intuito de permitir o acompanhamento do ciclo de vida de desenvolvimento do sistema, todos os releases serão publicados na conta do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da equipe de projeto.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bookmarkStart w:id="7" w:name="_GoBack"/>
      <w:bookmarkEnd w:id="7"/>
      <w:proofErr w:type="spellEnd"/>
    </w:p>
    <w:p w:rsidR="00677219" w:rsidRPr="003D61CB" w:rsidRDefault="00E50156">
      <w:pPr>
        <w:pStyle w:val="InfoBlue"/>
        <w:rPr>
          <w:lang w:val="pt-BR"/>
        </w:rPr>
      </w:pPr>
      <w:r w:rsidRPr="00D06BD8">
        <w:rPr>
          <w:color w:val="000000" w:themeColor="text1"/>
          <w:lang w:val="pt-BR"/>
        </w:rPr>
        <w:t>N/D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A37" w:rsidRDefault="00F42A37">
      <w:r>
        <w:separator/>
      </w:r>
    </w:p>
  </w:endnote>
  <w:endnote w:type="continuationSeparator" w:id="0">
    <w:p w:rsidR="00F42A37" w:rsidRDefault="00F4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74A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06BD8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06BD8" w:rsidRPr="00D06BD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A37" w:rsidRDefault="00F42A37">
      <w:r>
        <w:separator/>
      </w:r>
    </w:p>
  </w:footnote>
  <w:footnote w:type="continuationSeparator" w:id="0">
    <w:p w:rsidR="00F42A37" w:rsidRDefault="00F42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77219" w:rsidRDefault="006F5BFD" w:rsidP="008A3368">
          <w:pPr>
            <w:rPr>
              <w:lang w:val="pt-BR"/>
            </w:rPr>
          </w:pPr>
          <w:proofErr w:type="spellStart"/>
          <w:r>
            <w:t>iBar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E512D9">
            <w:rPr>
              <w:lang w:val="pt-BR"/>
            </w:rPr>
            <w:t>Versão 00.01</w:t>
          </w:r>
        </w:p>
      </w:tc>
    </w:tr>
    <w:tr w:rsidR="0067721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F5BFD">
          <w:pPr>
            <w:rPr>
              <w:lang w:val="pt-BR"/>
            </w:rPr>
          </w:pPr>
          <w:r>
            <w:rPr>
              <w:lang w:val="pt-BR"/>
            </w:rPr>
            <w:t xml:space="preserve">  Data: 23/09/2015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3"/>
  </w:num>
  <w:num w:numId="8">
    <w:abstractNumId w:val="8"/>
  </w:num>
  <w:num w:numId="9">
    <w:abstractNumId w:val="12"/>
  </w:num>
  <w:num w:numId="10">
    <w:abstractNumId w:val="2"/>
  </w:num>
  <w:num w:numId="11">
    <w:abstractNumId w:val="9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FD"/>
    <w:rsid w:val="000A74A2"/>
    <w:rsid w:val="000E5BE9"/>
    <w:rsid w:val="001D2361"/>
    <w:rsid w:val="002013C4"/>
    <w:rsid w:val="002544C1"/>
    <w:rsid w:val="0033682B"/>
    <w:rsid w:val="00381221"/>
    <w:rsid w:val="003D61CB"/>
    <w:rsid w:val="004705C1"/>
    <w:rsid w:val="00615BFC"/>
    <w:rsid w:val="00677219"/>
    <w:rsid w:val="006A104F"/>
    <w:rsid w:val="006D5D5C"/>
    <w:rsid w:val="006F5BFD"/>
    <w:rsid w:val="007A7B21"/>
    <w:rsid w:val="008A3368"/>
    <w:rsid w:val="008C02B0"/>
    <w:rsid w:val="008C4C70"/>
    <w:rsid w:val="008E4E09"/>
    <w:rsid w:val="00A75D19"/>
    <w:rsid w:val="00A75F3C"/>
    <w:rsid w:val="00AD2E73"/>
    <w:rsid w:val="00CA19BB"/>
    <w:rsid w:val="00CB07F5"/>
    <w:rsid w:val="00D06BD8"/>
    <w:rsid w:val="00DE1B01"/>
    <w:rsid w:val="00E50156"/>
    <w:rsid w:val="00E512D9"/>
    <w:rsid w:val="00E70860"/>
    <w:rsid w:val="00EE284F"/>
    <w:rsid w:val="00F4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B4832-68BD-43FD-BBD9-BCB1800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C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GitHub\iBar\Documentos\planejamento\iB_Plano_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CCEF-26B1-43F0-AB58-64527F2D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iB_Plano_projeto.dot</Template>
  <TotalTime>12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George Lucas</dc:creator>
  <cp:keywords/>
  <dc:description/>
  <cp:lastModifiedBy>George Lucas</cp:lastModifiedBy>
  <cp:revision>9</cp:revision>
  <dcterms:created xsi:type="dcterms:W3CDTF">2015-09-23T22:01:00Z</dcterms:created>
  <dcterms:modified xsi:type="dcterms:W3CDTF">2015-09-23T22:19:00Z</dcterms:modified>
</cp:coreProperties>
</file>