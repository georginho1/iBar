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0E082F">
        <w:rPr>
          <w:lang w:val="pt-BR"/>
        </w:rPr>
        <w:t>Inserir produtos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0E082F">
        <w:rPr>
          <w:lang w:val="pt-BR"/>
        </w:rPr>
        <w:t>inserir produtos</w:t>
      </w:r>
      <w:r w:rsidR="004E06A0">
        <w:rPr>
          <w:lang w:val="pt-BR"/>
        </w:rPr>
        <w:t xml:space="preserve"> na mesa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>Consumidor com mesa aberta e algum consumo</w:t>
      </w:r>
      <w:r w:rsidR="00995562">
        <w:rPr>
          <w:lang w:val="pt-BR"/>
        </w:rPr>
        <w:t xml:space="preserve"> em andamento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0E082F">
        <w:rPr>
          <w:lang w:val="pt-BR"/>
        </w:rPr>
        <w:t>ão de “Inserir produto</w:t>
      </w:r>
      <w:r w:rsidR="00C670E8">
        <w:rPr>
          <w:lang w:val="pt-BR"/>
        </w:rPr>
        <w:t>”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BB2767">
        <w:rPr>
          <w:lang w:val="pt-BR"/>
        </w:rPr>
        <w:t>uma nova tela com uma lista de produtos</w:t>
      </w:r>
      <w:r w:rsidR="00141F15">
        <w:rPr>
          <w:lang w:val="pt-BR"/>
        </w:rPr>
        <w:t>.</w:t>
      </w:r>
    </w:p>
    <w:p w:rsidR="00F42619" w:rsidRDefault="00F4261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consumidor seleciona o </w:t>
      </w:r>
      <w:r w:rsidR="00BB2767">
        <w:rPr>
          <w:lang w:val="pt-BR"/>
        </w:rPr>
        <w:t>produto e informa os preços</w:t>
      </w:r>
      <w:r w:rsidR="00C82B6A">
        <w:rPr>
          <w:lang w:val="pt-BR"/>
        </w:rPr>
        <w:t xml:space="preserve"> e confirma</w:t>
      </w:r>
      <w:r w:rsidR="000E6579">
        <w:rPr>
          <w:lang w:val="pt-BR"/>
        </w:rPr>
        <w:t>.</w:t>
      </w:r>
      <w:r w:rsidR="000B511F">
        <w:rPr>
          <w:lang w:val="pt-BR"/>
        </w:rPr>
        <w:t xml:space="preserve"> [FA1]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 w:rsidR="00C82B6A">
        <w:rPr>
          <w:lang w:val="pt-BR"/>
        </w:rPr>
        <w:t>tipo de consumo for individual</w:t>
      </w:r>
      <w:r w:rsidR="000C3DAF">
        <w:rPr>
          <w:lang w:val="pt-BR"/>
        </w:rPr>
        <w:t>.</w:t>
      </w:r>
    </w:p>
    <w:p w:rsidR="00285ED7" w:rsidRPr="003C6BB0" w:rsidRDefault="0098601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aplicativo</w:t>
      </w:r>
      <w:r w:rsidR="00CF67EC">
        <w:rPr>
          <w:lang w:val="pt-BR"/>
        </w:rPr>
        <w:t xml:space="preserve"> pede para atribuir quem ir</w:t>
      </w:r>
      <w:r w:rsidR="000218E3">
        <w:rPr>
          <w:lang w:val="pt-BR"/>
        </w:rPr>
        <w:t xml:space="preserve">á </w:t>
      </w:r>
      <w:r w:rsidR="00CF67EC">
        <w:rPr>
          <w:lang w:val="pt-BR"/>
        </w:rPr>
        <w:t>consumir o produto</w:t>
      </w:r>
      <w:r w:rsidR="00DD4C79">
        <w:rPr>
          <w:lang w:val="pt-BR"/>
        </w:rPr>
        <w:t>.</w:t>
      </w:r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</w:t>
      </w:r>
      <w:r w:rsidR="00986019">
        <w:rPr>
          <w:lang w:val="pt-BR"/>
        </w:rPr>
        <w:t>consumidor informa os nomes e confirma</w:t>
      </w:r>
      <w:r w:rsidR="00DD4C79">
        <w:rPr>
          <w:lang w:val="pt-BR"/>
        </w:rPr>
        <w:t>.</w:t>
      </w:r>
    </w:p>
    <w:p w:rsidR="00986019" w:rsidRPr="003C6BB0" w:rsidRDefault="0098601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caso de uso é encerrado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DC568A">
        <w:rPr>
          <w:sz w:val="20"/>
          <w:szCs w:val="20"/>
          <w:lang w:val="pt-BR"/>
        </w:rPr>
        <w:t xml:space="preserve"> </w:t>
      </w:r>
      <w:r w:rsidR="00374BCC">
        <w:rPr>
          <w:sz w:val="20"/>
          <w:szCs w:val="20"/>
          <w:lang w:val="pt-BR"/>
        </w:rPr>
        <w:t>mais produtos atribuído a mesa</w:t>
      </w:r>
      <w:bookmarkStart w:id="0" w:name="_GoBack"/>
      <w:bookmarkEnd w:id="0"/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AEA" w:rsidRDefault="00197AEA">
      <w:r>
        <w:separator/>
      </w:r>
    </w:p>
  </w:endnote>
  <w:endnote w:type="continuationSeparator" w:id="0">
    <w:p w:rsidR="00197AEA" w:rsidRDefault="0019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74BC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74BC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AEA" w:rsidRDefault="00197AEA">
      <w:r>
        <w:separator/>
      </w:r>
    </w:p>
  </w:footnote>
  <w:footnote w:type="continuationSeparator" w:id="0">
    <w:p w:rsidR="00197AEA" w:rsidRDefault="00197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E06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E082F">
            <w:rPr>
              <w:sz w:val="20"/>
              <w:lang w:val="pt-BR"/>
            </w:rPr>
            <w:t>Inserir produtos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218E3"/>
    <w:rsid w:val="00052BFB"/>
    <w:rsid w:val="00057E27"/>
    <w:rsid w:val="00096454"/>
    <w:rsid w:val="000A59A7"/>
    <w:rsid w:val="000B511F"/>
    <w:rsid w:val="000C3DAF"/>
    <w:rsid w:val="000C5A34"/>
    <w:rsid w:val="000D7BC8"/>
    <w:rsid w:val="000E082F"/>
    <w:rsid w:val="000E6579"/>
    <w:rsid w:val="00141F15"/>
    <w:rsid w:val="00157BEC"/>
    <w:rsid w:val="00182FB5"/>
    <w:rsid w:val="00197AEA"/>
    <w:rsid w:val="001B1706"/>
    <w:rsid w:val="002137BA"/>
    <w:rsid w:val="002854F3"/>
    <w:rsid w:val="00285ED7"/>
    <w:rsid w:val="00290930"/>
    <w:rsid w:val="00340135"/>
    <w:rsid w:val="00374BCC"/>
    <w:rsid w:val="00393745"/>
    <w:rsid w:val="003A0DA1"/>
    <w:rsid w:val="003A3347"/>
    <w:rsid w:val="003B0E73"/>
    <w:rsid w:val="003C6BB0"/>
    <w:rsid w:val="0043342D"/>
    <w:rsid w:val="00435766"/>
    <w:rsid w:val="004E06A0"/>
    <w:rsid w:val="00516559"/>
    <w:rsid w:val="005D15FF"/>
    <w:rsid w:val="00630A3D"/>
    <w:rsid w:val="006406AB"/>
    <w:rsid w:val="006913B9"/>
    <w:rsid w:val="006951DA"/>
    <w:rsid w:val="006B31EF"/>
    <w:rsid w:val="006D4ECA"/>
    <w:rsid w:val="007154D7"/>
    <w:rsid w:val="007E290D"/>
    <w:rsid w:val="007F632C"/>
    <w:rsid w:val="00870987"/>
    <w:rsid w:val="008744DE"/>
    <w:rsid w:val="00900164"/>
    <w:rsid w:val="0091043B"/>
    <w:rsid w:val="00986019"/>
    <w:rsid w:val="00995562"/>
    <w:rsid w:val="009A33E0"/>
    <w:rsid w:val="009D57FD"/>
    <w:rsid w:val="00A75C75"/>
    <w:rsid w:val="00A96C84"/>
    <w:rsid w:val="00AA2202"/>
    <w:rsid w:val="00B02B1E"/>
    <w:rsid w:val="00B22419"/>
    <w:rsid w:val="00B33EF6"/>
    <w:rsid w:val="00B9279E"/>
    <w:rsid w:val="00BB2767"/>
    <w:rsid w:val="00BD336F"/>
    <w:rsid w:val="00BD4FD1"/>
    <w:rsid w:val="00C30766"/>
    <w:rsid w:val="00C56D52"/>
    <w:rsid w:val="00C670E8"/>
    <w:rsid w:val="00C82B6A"/>
    <w:rsid w:val="00C94838"/>
    <w:rsid w:val="00CC5EC4"/>
    <w:rsid w:val="00CF67EC"/>
    <w:rsid w:val="00D119C5"/>
    <w:rsid w:val="00D50E7D"/>
    <w:rsid w:val="00DA5B60"/>
    <w:rsid w:val="00DB55CE"/>
    <w:rsid w:val="00DC568A"/>
    <w:rsid w:val="00DD4C79"/>
    <w:rsid w:val="00DF7E86"/>
    <w:rsid w:val="00E16390"/>
    <w:rsid w:val="00E21DAB"/>
    <w:rsid w:val="00F42619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194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35</cp:revision>
  <cp:lastPrinted>2014-08-18T21:56:00Z</cp:lastPrinted>
  <dcterms:created xsi:type="dcterms:W3CDTF">2014-08-18T21:56:00Z</dcterms:created>
  <dcterms:modified xsi:type="dcterms:W3CDTF">2015-10-07T19:59:00Z</dcterms:modified>
</cp:coreProperties>
</file>