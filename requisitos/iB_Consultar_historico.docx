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226361">
        <w:rPr>
          <w:lang w:val="pt-BR"/>
        </w:rPr>
        <w:t>Consultar histórico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226361">
        <w:rPr>
          <w:lang w:val="pt-BR"/>
        </w:rPr>
        <w:t xml:space="preserve">realizar a consulta do </w:t>
      </w:r>
      <w:r w:rsidR="007D0A4C">
        <w:rPr>
          <w:lang w:val="pt-BR"/>
        </w:rPr>
        <w:t>histórico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 xml:space="preserve">Consumidor com </w:t>
      </w:r>
      <w:r w:rsidR="00226361">
        <w:rPr>
          <w:lang w:val="pt-BR"/>
        </w:rPr>
        <w:t>pelo menos um consumo passado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455C72">
        <w:rPr>
          <w:lang w:val="pt-BR"/>
        </w:rPr>
        <w:t>ão “Exibir histórico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BB2767">
        <w:rPr>
          <w:lang w:val="pt-BR"/>
        </w:rPr>
        <w:t>uma nov</w:t>
      </w:r>
      <w:r w:rsidR="004875BF">
        <w:rPr>
          <w:lang w:val="pt-BR"/>
        </w:rPr>
        <w:t>a tela com uma lista dos consumos</w:t>
      </w:r>
      <w:r w:rsidR="00141F15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DC568A">
        <w:rPr>
          <w:sz w:val="20"/>
          <w:szCs w:val="20"/>
          <w:lang w:val="pt-BR"/>
        </w:rPr>
        <w:t xml:space="preserve"> </w:t>
      </w:r>
      <w:r w:rsidR="004875BF">
        <w:rPr>
          <w:sz w:val="20"/>
          <w:szCs w:val="20"/>
          <w:lang w:val="pt-BR"/>
        </w:rPr>
        <w:t>as informações do seu histórico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B9279E" w:rsidRDefault="002D27C1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5024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_GUI_Check-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11" w:rsidRDefault="00AC6511">
      <w:r>
        <w:separator/>
      </w:r>
    </w:p>
  </w:endnote>
  <w:endnote w:type="continuationSeparator" w:id="0">
    <w:p w:rsidR="00AC6511" w:rsidRDefault="00AC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D27C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D27C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11" w:rsidRDefault="00AC6511">
      <w:r>
        <w:separator/>
      </w:r>
    </w:p>
  </w:footnote>
  <w:footnote w:type="continuationSeparator" w:id="0">
    <w:p w:rsidR="00AC6511" w:rsidRDefault="00AC6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E06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26361">
            <w:rPr>
              <w:sz w:val="20"/>
              <w:lang w:val="pt-BR"/>
            </w:rPr>
            <w:t>Consultar histórico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218E3"/>
    <w:rsid w:val="00052BFB"/>
    <w:rsid w:val="00057E27"/>
    <w:rsid w:val="00096454"/>
    <w:rsid w:val="000A59A7"/>
    <w:rsid w:val="000B511F"/>
    <w:rsid w:val="000C3DAF"/>
    <w:rsid w:val="000C5A34"/>
    <w:rsid w:val="000D7BC8"/>
    <w:rsid w:val="000E082F"/>
    <w:rsid w:val="000E6579"/>
    <w:rsid w:val="00141F15"/>
    <w:rsid w:val="00157BEC"/>
    <w:rsid w:val="00182FB5"/>
    <w:rsid w:val="00197AEA"/>
    <w:rsid w:val="001B1706"/>
    <w:rsid w:val="002137BA"/>
    <w:rsid w:val="00226361"/>
    <w:rsid w:val="002854F3"/>
    <w:rsid w:val="00285ED7"/>
    <w:rsid w:val="00290930"/>
    <w:rsid w:val="002D27C1"/>
    <w:rsid w:val="00340135"/>
    <w:rsid w:val="00374BCC"/>
    <w:rsid w:val="00393745"/>
    <w:rsid w:val="003A0DA1"/>
    <w:rsid w:val="003A3347"/>
    <w:rsid w:val="003B0E73"/>
    <w:rsid w:val="003C6BB0"/>
    <w:rsid w:val="0043342D"/>
    <w:rsid w:val="00435766"/>
    <w:rsid w:val="00455C72"/>
    <w:rsid w:val="004875BF"/>
    <w:rsid w:val="004E06A0"/>
    <w:rsid w:val="00516559"/>
    <w:rsid w:val="005D15FF"/>
    <w:rsid w:val="00630A3D"/>
    <w:rsid w:val="006406AB"/>
    <w:rsid w:val="006913B9"/>
    <w:rsid w:val="006951DA"/>
    <w:rsid w:val="006B31EF"/>
    <w:rsid w:val="006D4ECA"/>
    <w:rsid w:val="007154D7"/>
    <w:rsid w:val="007D0A4C"/>
    <w:rsid w:val="007E290D"/>
    <w:rsid w:val="007F632C"/>
    <w:rsid w:val="00870987"/>
    <w:rsid w:val="008744DE"/>
    <w:rsid w:val="00900164"/>
    <w:rsid w:val="0091043B"/>
    <w:rsid w:val="00986019"/>
    <w:rsid w:val="00995562"/>
    <w:rsid w:val="009A33E0"/>
    <w:rsid w:val="009D57FD"/>
    <w:rsid w:val="00A75C75"/>
    <w:rsid w:val="00A96C84"/>
    <w:rsid w:val="00AA2202"/>
    <w:rsid w:val="00AC6511"/>
    <w:rsid w:val="00B02B1E"/>
    <w:rsid w:val="00B22419"/>
    <w:rsid w:val="00B33EF6"/>
    <w:rsid w:val="00B9279E"/>
    <w:rsid w:val="00BB2767"/>
    <w:rsid w:val="00BD336F"/>
    <w:rsid w:val="00BD4FD1"/>
    <w:rsid w:val="00C30766"/>
    <w:rsid w:val="00C56D52"/>
    <w:rsid w:val="00C670E8"/>
    <w:rsid w:val="00C82B6A"/>
    <w:rsid w:val="00C94838"/>
    <w:rsid w:val="00CA2B97"/>
    <w:rsid w:val="00CC5EC4"/>
    <w:rsid w:val="00CF67EC"/>
    <w:rsid w:val="00D119C5"/>
    <w:rsid w:val="00D50E7D"/>
    <w:rsid w:val="00DA5B60"/>
    <w:rsid w:val="00DB55CE"/>
    <w:rsid w:val="00DC568A"/>
    <w:rsid w:val="00DD4C79"/>
    <w:rsid w:val="00DF7E86"/>
    <w:rsid w:val="00E16390"/>
    <w:rsid w:val="00E21DAB"/>
    <w:rsid w:val="00F42619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211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39</cp:revision>
  <cp:lastPrinted>2014-08-18T21:56:00Z</cp:lastPrinted>
  <dcterms:created xsi:type="dcterms:W3CDTF">2014-08-18T21:56:00Z</dcterms:created>
  <dcterms:modified xsi:type="dcterms:W3CDTF">2015-10-14T20:17:00Z</dcterms:modified>
</cp:coreProperties>
</file>