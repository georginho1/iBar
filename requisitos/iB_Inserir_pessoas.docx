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4E06A0">
        <w:rPr>
          <w:lang w:val="pt-BR"/>
        </w:rPr>
        <w:t>Inserir pessoas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4E06A0">
        <w:rPr>
          <w:lang w:val="pt-BR"/>
        </w:rPr>
        <w:t>inserir pessoas na mesa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7E290D">
      <w:pPr>
        <w:pStyle w:val="Corpodetexto"/>
        <w:rPr>
          <w:lang w:val="pt-BR"/>
        </w:rPr>
      </w:pPr>
      <w:r>
        <w:rPr>
          <w:lang w:val="pt-BR"/>
        </w:rPr>
        <w:t>Consumidor com mesa aberta e algum consumo</w:t>
      </w:r>
      <w:r w:rsidR="00995562">
        <w:rPr>
          <w:lang w:val="pt-BR"/>
        </w:rPr>
        <w:t xml:space="preserve"> em andamento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4E06A0">
        <w:rPr>
          <w:lang w:val="pt-BR"/>
        </w:rPr>
        <w:t>ão de “Inserir pessoa</w:t>
      </w:r>
      <w:r w:rsidR="00C670E8">
        <w:rPr>
          <w:lang w:val="pt-BR"/>
        </w:rPr>
        <w:t>”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 xml:space="preserve">uma nova tela pedindo </w:t>
      </w:r>
      <w:r w:rsidR="00E16390">
        <w:rPr>
          <w:lang w:val="pt-BR"/>
        </w:rPr>
        <w:t xml:space="preserve">para o consumidor </w:t>
      </w:r>
      <w:r w:rsidR="00F42619">
        <w:rPr>
          <w:lang w:val="pt-BR"/>
        </w:rPr>
        <w:t>o tipo de divisão de consumo, individual ou por igual</w:t>
      </w:r>
      <w:r w:rsidR="00141F15">
        <w:rPr>
          <w:lang w:val="pt-BR"/>
        </w:rPr>
        <w:t>.</w:t>
      </w:r>
    </w:p>
    <w:p w:rsidR="00F42619" w:rsidRDefault="00F4261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consumidor seleciona o tipo de consumo</w:t>
      </w:r>
      <w:r w:rsidR="000E6579">
        <w:rPr>
          <w:lang w:val="pt-BR"/>
        </w:rPr>
        <w:t>.</w:t>
      </w:r>
      <w:r w:rsidR="000B511F">
        <w:rPr>
          <w:lang w:val="pt-BR"/>
        </w:rPr>
        <w:t xml:space="preserve"> </w:t>
      </w:r>
      <w:r w:rsidR="000B511F">
        <w:rPr>
          <w:lang w:val="pt-BR"/>
        </w:rPr>
        <w:t>[FA1]</w:t>
      </w:r>
    </w:p>
    <w:p w:rsidR="00057E27" w:rsidRPr="003C6BB0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0E6579">
        <w:rPr>
          <w:lang w:val="pt-BR"/>
        </w:rPr>
        <w:t>c</w:t>
      </w:r>
      <w:r w:rsidR="000B511F">
        <w:rPr>
          <w:lang w:val="pt-BR"/>
        </w:rPr>
        <w:t>onsumidor insere a quantidade de pessoas que deseja adicionar e confirma</w:t>
      </w:r>
      <w:r w:rsidR="00A75C75">
        <w:rPr>
          <w:lang w:val="pt-BR"/>
        </w:rPr>
        <w:t>.</w:t>
      </w:r>
      <w:r w:rsidR="00B33EF6">
        <w:rPr>
          <w:lang w:val="pt-BR"/>
        </w:rPr>
        <w:t xml:space="preserve"> 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>usuário</w:t>
      </w:r>
      <w:r w:rsidR="000B511F">
        <w:rPr>
          <w:lang w:val="pt-BR"/>
        </w:rPr>
        <w:t xml:space="preserve"> selecionar individual</w:t>
      </w:r>
      <w:r w:rsidR="000C3DAF">
        <w:rPr>
          <w:lang w:val="pt-BR"/>
        </w:rPr>
        <w:t>.</w:t>
      </w:r>
    </w:p>
    <w:p w:rsidR="00285ED7" w:rsidRPr="003C6BB0" w:rsidRDefault="0098601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aplicativo exibe um caixa de texto para inserir o nome de cada pessoa</w:t>
      </w:r>
      <w:r w:rsidR="00DD4C79">
        <w:rPr>
          <w:lang w:val="pt-BR"/>
        </w:rPr>
        <w:t>.</w:t>
      </w:r>
    </w:p>
    <w:p w:rsidR="00285ED7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</w:t>
      </w:r>
      <w:r w:rsidR="00986019">
        <w:rPr>
          <w:lang w:val="pt-BR"/>
        </w:rPr>
        <w:t>consumidor informa os nomes e confirma</w:t>
      </w:r>
      <w:r w:rsidR="00DD4C79">
        <w:rPr>
          <w:lang w:val="pt-BR"/>
        </w:rPr>
        <w:t>.</w:t>
      </w:r>
    </w:p>
    <w:p w:rsidR="00986019" w:rsidRPr="003C6BB0" w:rsidRDefault="0098601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caso de uso é encerrado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DC568A">
        <w:rPr>
          <w:sz w:val="20"/>
          <w:szCs w:val="20"/>
          <w:lang w:val="pt-BR"/>
        </w:rPr>
        <w:t xml:space="preserve"> todas as pessoas inseridas em sua mesa</w:t>
      </w:r>
      <w:bookmarkStart w:id="0" w:name="_GoBack"/>
      <w:bookmarkEnd w:id="0"/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32C" w:rsidRDefault="007F632C">
      <w:r>
        <w:separator/>
      </w:r>
    </w:p>
  </w:endnote>
  <w:endnote w:type="continuationSeparator" w:id="0">
    <w:p w:rsidR="007F632C" w:rsidRDefault="007F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C568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C568A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32C" w:rsidRDefault="007F632C">
      <w:r>
        <w:separator/>
      </w:r>
    </w:p>
  </w:footnote>
  <w:footnote w:type="continuationSeparator" w:id="0">
    <w:p w:rsidR="007F632C" w:rsidRDefault="007F6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E06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4E06A0">
            <w:rPr>
              <w:sz w:val="20"/>
              <w:lang w:val="pt-BR"/>
            </w:rPr>
            <w:t>Inserir pessoas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52BFB"/>
    <w:rsid w:val="00057E27"/>
    <w:rsid w:val="00096454"/>
    <w:rsid w:val="000A59A7"/>
    <w:rsid w:val="000B511F"/>
    <w:rsid w:val="000C3DAF"/>
    <w:rsid w:val="000C5A34"/>
    <w:rsid w:val="000D7BC8"/>
    <w:rsid w:val="000E6579"/>
    <w:rsid w:val="00141F15"/>
    <w:rsid w:val="00157BEC"/>
    <w:rsid w:val="00182FB5"/>
    <w:rsid w:val="001B1706"/>
    <w:rsid w:val="002137BA"/>
    <w:rsid w:val="002854F3"/>
    <w:rsid w:val="00285ED7"/>
    <w:rsid w:val="00290930"/>
    <w:rsid w:val="00340135"/>
    <w:rsid w:val="00393745"/>
    <w:rsid w:val="003A0DA1"/>
    <w:rsid w:val="003A3347"/>
    <w:rsid w:val="003B0E73"/>
    <w:rsid w:val="003C6BB0"/>
    <w:rsid w:val="0043342D"/>
    <w:rsid w:val="00435766"/>
    <w:rsid w:val="004E06A0"/>
    <w:rsid w:val="00516559"/>
    <w:rsid w:val="005D15FF"/>
    <w:rsid w:val="00630A3D"/>
    <w:rsid w:val="006406AB"/>
    <w:rsid w:val="006913B9"/>
    <w:rsid w:val="006951DA"/>
    <w:rsid w:val="006B31EF"/>
    <w:rsid w:val="006D4ECA"/>
    <w:rsid w:val="007154D7"/>
    <w:rsid w:val="007E290D"/>
    <w:rsid w:val="007F632C"/>
    <w:rsid w:val="00870987"/>
    <w:rsid w:val="008744DE"/>
    <w:rsid w:val="00900164"/>
    <w:rsid w:val="0091043B"/>
    <w:rsid w:val="00986019"/>
    <w:rsid w:val="00995562"/>
    <w:rsid w:val="009A33E0"/>
    <w:rsid w:val="009D57FD"/>
    <w:rsid w:val="00A75C75"/>
    <w:rsid w:val="00A96C84"/>
    <w:rsid w:val="00AA2202"/>
    <w:rsid w:val="00B02B1E"/>
    <w:rsid w:val="00B22419"/>
    <w:rsid w:val="00B33EF6"/>
    <w:rsid w:val="00B9279E"/>
    <w:rsid w:val="00BD336F"/>
    <w:rsid w:val="00BD4FD1"/>
    <w:rsid w:val="00C30766"/>
    <w:rsid w:val="00C56D52"/>
    <w:rsid w:val="00C670E8"/>
    <w:rsid w:val="00C94838"/>
    <w:rsid w:val="00CC5EC4"/>
    <w:rsid w:val="00D119C5"/>
    <w:rsid w:val="00D50E7D"/>
    <w:rsid w:val="00DA5B60"/>
    <w:rsid w:val="00DB55CE"/>
    <w:rsid w:val="00DC568A"/>
    <w:rsid w:val="00DD4C79"/>
    <w:rsid w:val="00DF7E86"/>
    <w:rsid w:val="00E16390"/>
    <w:rsid w:val="00E21DAB"/>
    <w:rsid w:val="00F42619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188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33</cp:revision>
  <cp:lastPrinted>2014-08-18T21:56:00Z</cp:lastPrinted>
  <dcterms:created xsi:type="dcterms:W3CDTF">2014-08-18T21:56:00Z</dcterms:created>
  <dcterms:modified xsi:type="dcterms:W3CDTF">2015-10-07T19:51:00Z</dcterms:modified>
</cp:coreProperties>
</file>