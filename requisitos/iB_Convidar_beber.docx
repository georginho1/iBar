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6943EB">
        <w:rPr>
          <w:lang w:val="pt-BR"/>
        </w:rPr>
        <w:t>Convidar para beber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6943EB">
        <w:rPr>
          <w:lang w:val="pt-BR"/>
        </w:rPr>
        <w:t>convidar os amigos das redes sociais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6943EB">
      <w:pPr>
        <w:pStyle w:val="Corpodetexto"/>
        <w:rPr>
          <w:lang w:val="pt-BR"/>
        </w:rPr>
      </w:pPr>
      <w:r>
        <w:rPr>
          <w:lang w:val="pt-BR"/>
        </w:rPr>
        <w:t>Rede social autorizada e sincronizada com o aplicativo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141F15">
        <w:rPr>
          <w:lang w:val="pt-BR"/>
        </w:rPr>
        <w:t xml:space="preserve"> escolhe a opç</w:t>
      </w:r>
      <w:r w:rsidR="00C670E8">
        <w:rPr>
          <w:lang w:val="pt-BR"/>
        </w:rPr>
        <w:t>ão de “</w:t>
      </w:r>
      <w:r w:rsidR="00BF048B">
        <w:rPr>
          <w:lang w:val="pt-BR"/>
        </w:rPr>
        <w:t>Convidar</w:t>
      </w:r>
      <w:r w:rsidR="00C670E8">
        <w:rPr>
          <w:lang w:val="pt-BR"/>
        </w:rPr>
        <w:t>”</w:t>
      </w:r>
      <w:r w:rsidR="00141F15">
        <w:rPr>
          <w:lang w:val="pt-BR"/>
        </w:rPr>
        <w:t>.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</w:t>
      </w:r>
      <w:r w:rsidR="00BF048B">
        <w:rPr>
          <w:lang w:val="pt-BR"/>
        </w:rPr>
        <w:t>sumidor selecionar os amigos</w:t>
      </w:r>
      <w:r w:rsidR="00141F15">
        <w:rPr>
          <w:lang w:val="pt-BR"/>
        </w:rPr>
        <w:t>.</w:t>
      </w:r>
    </w:p>
    <w:p w:rsidR="00057E27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E16390">
        <w:rPr>
          <w:lang w:val="pt-BR"/>
        </w:rPr>
        <w:t xml:space="preserve">onsumidor seleciona </w:t>
      </w:r>
      <w:r w:rsidR="00BF048B">
        <w:rPr>
          <w:lang w:val="pt-BR"/>
        </w:rPr>
        <w:t>os amigos que deseja convidar e pressiona “</w:t>
      </w:r>
      <w:r w:rsidR="00337687">
        <w:rPr>
          <w:lang w:val="pt-BR"/>
        </w:rPr>
        <w:t>C</w:t>
      </w:r>
      <w:r w:rsidR="00BF048B">
        <w:rPr>
          <w:lang w:val="pt-BR"/>
        </w:rPr>
        <w:t>onvidar”</w:t>
      </w:r>
      <w:r w:rsidR="00A75C75">
        <w:rPr>
          <w:lang w:val="pt-BR"/>
        </w:rPr>
        <w:t>.</w:t>
      </w:r>
      <w:r w:rsidR="00B33EF6">
        <w:rPr>
          <w:lang w:val="pt-BR"/>
        </w:rPr>
        <w:t xml:space="preserve"> [FA1]</w:t>
      </w:r>
    </w:p>
    <w:p w:rsidR="00337687" w:rsidRPr="003C6BB0" w:rsidRDefault="0033768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 exibe uma mensagem de confirmação.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BD4FD1">
      <w:pPr>
        <w:pStyle w:val="Corpodetexto"/>
        <w:rPr>
          <w:lang w:val="pt-BR"/>
        </w:rPr>
      </w:pPr>
      <w:r>
        <w:rPr>
          <w:lang w:val="pt-BR"/>
        </w:rPr>
        <w:t>Se no passo 3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337687">
        <w:rPr>
          <w:lang w:val="pt-BR"/>
        </w:rPr>
        <w:t>cancela o convite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337687">
        <w:rPr>
          <w:sz w:val="20"/>
          <w:szCs w:val="20"/>
          <w:lang w:val="pt-BR"/>
        </w:rPr>
        <w:t xml:space="preserve"> enviado o convite para os amigos</w:t>
      </w:r>
      <w:bookmarkStart w:id="0" w:name="_GoBack"/>
      <w:bookmarkEnd w:id="0"/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A2" w:rsidRDefault="00D130A2">
      <w:r>
        <w:separator/>
      </w:r>
    </w:p>
  </w:endnote>
  <w:endnote w:type="continuationSeparator" w:id="0">
    <w:p w:rsidR="00D130A2" w:rsidRDefault="00D1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3768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37687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A2" w:rsidRDefault="00D130A2">
      <w:r>
        <w:separator/>
      </w:r>
    </w:p>
  </w:footnote>
  <w:footnote w:type="continuationSeparator" w:id="0">
    <w:p w:rsidR="00D130A2" w:rsidRDefault="00D13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943E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943EB">
            <w:rPr>
              <w:sz w:val="20"/>
              <w:lang w:val="pt-BR"/>
            </w:rPr>
            <w:t>Convidar para beber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2137BA"/>
    <w:rsid w:val="002854F3"/>
    <w:rsid w:val="00285ED7"/>
    <w:rsid w:val="00290930"/>
    <w:rsid w:val="00337687"/>
    <w:rsid w:val="00340135"/>
    <w:rsid w:val="00393745"/>
    <w:rsid w:val="003A0DA1"/>
    <w:rsid w:val="003A3347"/>
    <w:rsid w:val="003B0E73"/>
    <w:rsid w:val="003C6BB0"/>
    <w:rsid w:val="0043342D"/>
    <w:rsid w:val="00435766"/>
    <w:rsid w:val="00491C3F"/>
    <w:rsid w:val="00516559"/>
    <w:rsid w:val="005D15FF"/>
    <w:rsid w:val="00630A3D"/>
    <w:rsid w:val="006406AB"/>
    <w:rsid w:val="006913B9"/>
    <w:rsid w:val="006943EB"/>
    <w:rsid w:val="006951DA"/>
    <w:rsid w:val="006B31EF"/>
    <w:rsid w:val="006D4ECA"/>
    <w:rsid w:val="007154D7"/>
    <w:rsid w:val="007E290D"/>
    <w:rsid w:val="00870987"/>
    <w:rsid w:val="008744DE"/>
    <w:rsid w:val="00900164"/>
    <w:rsid w:val="0091043B"/>
    <w:rsid w:val="00995562"/>
    <w:rsid w:val="009A33E0"/>
    <w:rsid w:val="009D57FD"/>
    <w:rsid w:val="00A75C75"/>
    <w:rsid w:val="00A96C84"/>
    <w:rsid w:val="00AA2202"/>
    <w:rsid w:val="00B02B1E"/>
    <w:rsid w:val="00B22419"/>
    <w:rsid w:val="00B33EF6"/>
    <w:rsid w:val="00B9279E"/>
    <w:rsid w:val="00BD336F"/>
    <w:rsid w:val="00BD4FD1"/>
    <w:rsid w:val="00BF048B"/>
    <w:rsid w:val="00C30766"/>
    <w:rsid w:val="00C56D52"/>
    <w:rsid w:val="00C670E8"/>
    <w:rsid w:val="00C94838"/>
    <w:rsid w:val="00CC5EC4"/>
    <w:rsid w:val="00D119C5"/>
    <w:rsid w:val="00D130A2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199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32</cp:revision>
  <cp:lastPrinted>2014-08-18T21:56:00Z</cp:lastPrinted>
  <dcterms:created xsi:type="dcterms:W3CDTF">2014-08-18T21:56:00Z</dcterms:created>
  <dcterms:modified xsi:type="dcterms:W3CDTF">2015-10-07T19:39:00Z</dcterms:modified>
</cp:coreProperties>
</file>